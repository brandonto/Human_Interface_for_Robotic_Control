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6C69E1F7" w14:textId="77777777" w:rsidR="00FA7667" w:rsidRDefault="00FA7667">
          <w:pPr>
            <w:pStyle w:val="Logo"/>
          </w:pPr>
        </w:p>
        <w:p w14:paraId="350EA19D" w14:textId="77777777" w:rsidR="00FA7667" w:rsidRDefault="00FA7667"/>
        <w:p w14:paraId="0D5AD8A2" w14:textId="77777777" w:rsidR="00FA7667" w:rsidRDefault="00A07D01">
          <w:r>
            <w:rPr>
              <w:noProof/>
              <w:lang w:val="en-CA" w:eastAsia="en-CA"/>
            </w:rPr>
            <mc:AlternateContent>
              <mc:Choice Requires="wps">
                <w:drawing>
                  <wp:anchor distT="0" distB="0" distL="114300" distR="114300" simplePos="0" relativeHeight="251659264" behindDoc="0" locked="0" layoutInCell="1" allowOverlap="1" wp14:anchorId="649A7E2A" wp14:editId="15E70C38">
                    <wp:simplePos x="0" y="0"/>
                    <wp:positionH relativeFrom="margin">
                      <wp:align>center</wp:align>
                    </wp:positionH>
                    <wp:positionV relativeFrom="margin">
                      <wp:posOffset>3084830</wp:posOffset>
                    </wp:positionV>
                    <wp:extent cx="5565775" cy="2734945"/>
                    <wp:effectExtent l="0" t="0" r="0" b="825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565775" cy="273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A6A9F" w14:textId="77777777" w:rsidR="00CC707C" w:rsidRPr="00075D4F" w:rsidRDefault="00B607F6">
                                <w:pPr>
                                  <w:pStyle w:val="Title"/>
                                  <w:rPr>
                                    <w:sz w:val="72"/>
                                  </w:rPr>
                                </w:pPr>
                                <w:sdt>
                                  <w:sdtPr>
                                    <w:rPr>
                                      <w:sz w:val="72"/>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37C33">
                                      <w:rPr>
                                        <w:sz w:val="72"/>
                                      </w:rPr>
                                      <w:t>Progress Report</w:t>
                                    </w:r>
                                  </w:sdtContent>
                                </w:sdt>
                              </w:p>
                              <w:p w14:paraId="27F93EE3" w14:textId="77777777" w:rsidR="00CC707C" w:rsidRPr="00737C33" w:rsidRDefault="00B607F6">
                                <w:pPr>
                                  <w:pStyle w:val="Subtitle"/>
                                  <w:rPr>
                                    <w:rFonts w:asciiTheme="majorHAnsi" w:eastAsiaTheme="majorEastAsia" w:hAnsiTheme="majorHAnsi" w:cstheme="majorBidi"/>
                                    <w:color w:val="F24F4F" w:themeColor="accent1"/>
                                    <w:kern w:val="28"/>
                                    <w:sz w:val="60"/>
                                    <w:szCs w:val="60"/>
                                  </w:rPr>
                                </w:pPr>
                                <w:sdt>
                                  <w:sdtPr>
                                    <w:rPr>
                                      <w:rFonts w:asciiTheme="majorHAnsi" w:eastAsiaTheme="majorEastAsia" w:hAnsiTheme="majorHAnsi" w:cstheme="majorBidi"/>
                                      <w:color w:val="F24F4F" w:themeColor="accent1"/>
                                      <w:kern w:val="28"/>
                                      <w:sz w:val="60"/>
                                      <w:szCs w:val="60"/>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C707C" w:rsidRPr="00737C33">
                                      <w:rPr>
                                        <w:rFonts w:asciiTheme="majorHAnsi" w:eastAsiaTheme="majorEastAsia" w:hAnsiTheme="majorHAnsi" w:cstheme="majorBidi"/>
                                        <w:color w:val="F24F4F" w:themeColor="accent1"/>
                                        <w:kern w:val="28"/>
                                        <w:sz w:val="60"/>
                                        <w:szCs w:val="60"/>
                                      </w:rPr>
                                      <w:t>Human Interface for Robotic Control</w:t>
                                    </w:r>
                                  </w:sdtContent>
                                </w:sdt>
                              </w:p>
                              <w:p w14:paraId="1FEE5E50" w14:textId="77777777" w:rsidR="00CC707C" w:rsidRDefault="00CC707C" w:rsidP="00075D4F"/>
                              <w:p w14:paraId="16A4E05B" w14:textId="77777777" w:rsidR="00CC707C" w:rsidRPr="00075D4F" w:rsidRDefault="00CC707C" w:rsidP="00075D4F">
                                <w:pPr>
                                  <w:rPr>
                                    <w:sz w:val="30"/>
                                    <w:szCs w:val="30"/>
                                  </w:rPr>
                                </w:pPr>
                                <w:r w:rsidRPr="00075D4F">
                                  <w:rPr>
                                    <w:sz w:val="30"/>
                                    <w:szCs w:val="30"/>
                                  </w:rPr>
                                  <w:t>SYSC 4907 – 4</w:t>
                                </w:r>
                                <w:r w:rsidRPr="00075D4F">
                                  <w:rPr>
                                    <w:sz w:val="30"/>
                                    <w:szCs w:val="30"/>
                                    <w:vertAlign w:val="superscript"/>
                                  </w:rPr>
                                  <w:t>th</w:t>
                                </w:r>
                                <w:r w:rsidRPr="00075D4F">
                                  <w:rPr>
                                    <w:sz w:val="30"/>
                                    <w:szCs w:val="30"/>
                                  </w:rPr>
                                  <w:t xml:space="preserve"> Year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xmlns:mv="urn:schemas-microsoft-com:mac:vml" xmlns:mo="http://schemas.microsoft.com/office/mac/office/2008/main">
                <w:pict>
                  <v:shapetype w14:anchorId="649A7E2A" id="_x0000_t202" coordsize="21600,21600" o:spt="202" path="m0,0l0,21600,21600,21600,21600,0xe">
                    <v:stroke joinstyle="miter"/>
                    <v:path gradientshapeok="t" o:connecttype="rect"/>
                  </v:shapetype>
                  <v:shape id="Text_x0020_Box_x0020_2" o:spid="_x0000_s1026" type="#_x0000_t202" alt="Text box displaying document title and subtitle" style="position:absolute;margin-left:0;margin-top:242.9pt;width:438.25pt;height:215.35pt;z-index:251659264;visibility:visible;mso-wrap-style:square;mso-width-percent:850;mso-height-percent:0;mso-wrap-distance-left:9pt;mso-wrap-distance-top:0;mso-wrap-distance-right:9pt;mso-wrap-distance-bottom:0;mso-position-horizontal:center;mso-position-horizontal-relative:margin;mso-position-vertical:absolute;mso-position-vertical-relative:margin;mso-width-percent:85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" filled="f" stroked="f" strokeweight=".5pt">
                    <v:textbox style="mso-fit-shape-to-text:t" inset="0,0,0,0">
                      <w:txbxContent>
                        <w:p w14:paraId="7D9A6A9F" w14:textId="77777777" w:rsidR="00CC707C" w:rsidRPr="00075D4F" w:rsidRDefault="00166D17">
                          <w:pPr>
                            <w:pStyle w:val="Title"/>
                            <w:rPr>
                              <w:sz w:val="72"/>
                            </w:rPr>
                          </w:pPr>
                          <w:sdt>
                            <w:sdtPr>
                              <w:rPr>
                                <w:sz w:val="72"/>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37C33">
                                <w:rPr>
                                  <w:sz w:val="72"/>
                                </w:rPr>
                                <w:t>Progress Report</w:t>
                              </w:r>
                            </w:sdtContent>
                          </w:sdt>
                        </w:p>
                        <w:p w14:paraId="27F93EE3" w14:textId="77777777" w:rsidR="00CC707C" w:rsidRPr="00737C33" w:rsidRDefault="00166D17">
                          <w:pPr>
                            <w:pStyle w:val="Subtitle"/>
                            <w:rPr>
                              <w:rFonts w:asciiTheme="majorHAnsi" w:eastAsiaTheme="majorEastAsia" w:hAnsiTheme="majorHAnsi" w:cstheme="majorBidi"/>
                              <w:color w:val="F24F4F" w:themeColor="accent1"/>
                              <w:kern w:val="28"/>
                              <w:sz w:val="60"/>
                              <w:szCs w:val="60"/>
                            </w:rPr>
                          </w:pPr>
                          <w:sdt>
                            <w:sdtPr>
                              <w:rPr>
                                <w:rFonts w:asciiTheme="majorHAnsi" w:eastAsiaTheme="majorEastAsia" w:hAnsiTheme="majorHAnsi" w:cstheme="majorBidi"/>
                                <w:color w:val="F24F4F" w:themeColor="accent1"/>
                                <w:kern w:val="28"/>
                                <w:sz w:val="60"/>
                                <w:szCs w:val="60"/>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C707C" w:rsidRPr="00737C33">
                                <w:rPr>
                                  <w:rFonts w:asciiTheme="majorHAnsi" w:eastAsiaTheme="majorEastAsia" w:hAnsiTheme="majorHAnsi" w:cstheme="majorBidi"/>
                                  <w:color w:val="F24F4F" w:themeColor="accent1"/>
                                  <w:kern w:val="28"/>
                                  <w:sz w:val="60"/>
                                  <w:szCs w:val="60"/>
                                </w:rPr>
                                <w:t>Human Interface for Robotic Control</w:t>
                              </w:r>
                            </w:sdtContent>
                          </w:sdt>
                        </w:p>
                        <w:p w14:paraId="1FEE5E50" w14:textId="77777777" w:rsidR="00CC707C" w:rsidRDefault="00CC707C" w:rsidP="00075D4F"/>
                        <w:p w14:paraId="16A4E05B" w14:textId="77777777" w:rsidR="00CC707C" w:rsidRPr="00075D4F" w:rsidRDefault="00CC707C" w:rsidP="00075D4F">
                          <w:pPr>
                            <w:rPr>
                              <w:sz w:val="30"/>
                              <w:szCs w:val="30"/>
                            </w:rPr>
                          </w:pPr>
                          <w:r w:rsidRPr="00075D4F">
                            <w:rPr>
                              <w:sz w:val="30"/>
                              <w:szCs w:val="30"/>
                            </w:rPr>
                            <w:t>SYSC 4907 – 4</w:t>
                          </w:r>
                          <w:r w:rsidRPr="00075D4F">
                            <w:rPr>
                              <w:sz w:val="30"/>
                              <w:szCs w:val="30"/>
                              <w:vertAlign w:val="superscript"/>
                            </w:rPr>
                            <w:t>th</w:t>
                          </w:r>
                          <w:r w:rsidRPr="00075D4F">
                            <w:rPr>
                              <w:sz w:val="30"/>
                              <w:szCs w:val="30"/>
                            </w:rPr>
                            <w:t xml:space="preserve"> Year Project</w:t>
                          </w:r>
                        </w:p>
                      </w:txbxContent>
                    </v:textbox>
                    <w10:wrap type="topAndBottom" anchorx="margin" anchory="margin"/>
                  </v:shape>
                </w:pict>
              </mc:Fallback>
            </mc:AlternateContent>
          </w:r>
          <w:r w:rsidR="00075D4F">
            <w:rPr>
              <w:noProof/>
              <w:lang w:val="en-CA" w:eastAsia="en-CA"/>
            </w:rPr>
            <mc:AlternateContent>
              <mc:Choice Requires="wps">
                <w:drawing>
                  <wp:anchor distT="0" distB="0" distL="114300" distR="114300" simplePos="0" relativeHeight="251660288" behindDoc="0" locked="0" layoutInCell="1" allowOverlap="1" wp14:anchorId="5BCC7697" wp14:editId="4DEE6C2D">
                    <wp:simplePos x="0" y="0"/>
                    <wp:positionH relativeFrom="margin">
                      <wp:align>right</wp:align>
                    </wp:positionH>
                    <wp:positionV relativeFrom="margin">
                      <wp:align>bottom</wp:align>
                    </wp:positionV>
                    <wp:extent cx="5943600" cy="1278890"/>
                    <wp:effectExtent l="0" t="0" r="0" b="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27889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928"/>
                                  <w:gridCol w:w="493"/>
                                  <w:gridCol w:w="2937"/>
                                  <w:gridCol w:w="493"/>
                                  <w:gridCol w:w="2933"/>
                                </w:tblGrid>
                                <w:tr w:rsidR="00CC707C" w14:paraId="09FBF3BC" w14:textId="77777777">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00A310E8" w14:textId="246CD1A5" w:rsidR="00CC707C" w:rsidRDefault="009A6843" w:rsidP="00075D4F">
                                          <w:pPr>
                                            <w:pStyle w:val="ContactInfo"/>
                                          </w:pPr>
                                          <w:r>
                                            <w:rPr>
                                              <w:lang w:val="en-CA"/>
                                            </w:rPr>
                                            <w:t>Team Members:</w:t>
                                          </w:r>
                                          <w:r>
                                            <w:rPr>
                                              <w:lang w:val="en-CA"/>
                                            </w:rPr>
                                            <w:br/>
                                            <w:t>Brandon To  100874049</w:t>
                                          </w:r>
                                          <w:r>
                                            <w:rPr>
                                              <w:lang w:val="en-CA"/>
                                            </w:rPr>
                                            <w:br/>
                                            <w:t>Minh Mai      100845949</w:t>
                                          </w:r>
                                          <w:r>
                                            <w:rPr>
                                              <w:lang w:val="en-CA"/>
                                            </w:rPr>
                                            <w:br/>
                                            <w:t>Yuzhou Liu   100853392</w:t>
                                          </w:r>
                                        </w:p>
                                      </w:tc>
                                    </w:sdtContent>
                                  </w:sdt>
                                  <w:tc>
                                    <w:tcPr>
                                      <w:tcW w:w="252" w:type="pct"/>
                                    </w:tcPr>
                                    <w:p w14:paraId="0ACC46DD" w14:textId="77777777" w:rsidR="00CC707C" w:rsidRDefault="00CC707C">
                                      <w:pPr>
                                        <w:pStyle w:val="ContactInfo"/>
                                      </w:pPr>
                                    </w:p>
                                  </w:tc>
                                  <w:tc>
                                    <w:tcPr>
                                      <w:tcW w:w="1501" w:type="pct"/>
                                    </w:tcPr>
                                    <w:p w14:paraId="59C730B3" w14:textId="77777777" w:rsidR="00CC707C" w:rsidRDefault="00CC707C" w:rsidP="00075D4F">
                                      <w:pPr>
                                        <w:pStyle w:val="ContactInfo"/>
                                        <w:jc w:val="center"/>
                                      </w:pPr>
                                      <w:r>
                                        <w:t>Supervised By:</w:t>
                                      </w:r>
                                    </w:p>
                                    <w:p w14:paraId="49A43302" w14:textId="77777777" w:rsidR="00CC707C" w:rsidRDefault="00CC707C" w:rsidP="00075D4F">
                                      <w:pPr>
                                        <w:pStyle w:val="ContactInfo"/>
                                        <w:jc w:val="center"/>
                                      </w:pPr>
                                      <w:r>
                                        <w:t>Richard Dansereau</w:t>
                                      </w:r>
                                    </w:p>
                                  </w:tc>
                                  <w:tc>
                                    <w:tcPr>
                                      <w:tcW w:w="252" w:type="pct"/>
                                    </w:tcPr>
                                    <w:p w14:paraId="3B45AC24" w14:textId="77777777" w:rsidR="00CC707C" w:rsidRDefault="00CC707C">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14:paraId="7AE9C7CD" w14:textId="77777777" w:rsidR="00CC707C" w:rsidRDefault="00737C33">
                                          <w:pPr>
                                            <w:pStyle w:val="ContactInfo"/>
                                            <w:jc w:val="right"/>
                                          </w:pPr>
                                          <w:r>
                                            <w:t>December 8</w:t>
                                          </w:r>
                                          <w:r w:rsidR="003F78E3">
                                            <w:t xml:space="preserve"> </w:t>
                                          </w:r>
                                          <w:r w:rsidR="00CC707C">
                                            <w:t>2015</w:t>
                                          </w:r>
                                        </w:p>
                                      </w:sdtContent>
                                    </w:sdt>
                                    <w:p w14:paraId="75A304CC" w14:textId="77777777" w:rsidR="00CC707C" w:rsidRDefault="00B607F6" w:rsidP="00075D4F">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C707C">
                                            <w:t>Carleton University</w:t>
                                          </w:r>
                                        </w:sdtContent>
                                      </w:sdt>
                                    </w:p>
                                  </w:tc>
                                </w:tr>
                              </w:tbl>
                              <w:p w14:paraId="21C21CE2" w14:textId="77777777" w:rsidR="00CC707C" w:rsidRDefault="00CC707C">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BCC7697" id="_x0000_t202" coordsize="21600,21600" o:spt="202" path="m,l,21600r21600,l21600,xe">
                    <v:stroke joinstyle="miter"/>
                    <v:path gradientshapeok="t" o:connecttype="rect"/>
                  </v:shapetype>
                  <v:shape id="Text Box 1" o:spid="_x0000_s1027" type="#_x0000_t202" alt="Text box displaying company contact information" style="position:absolute;margin-left:416.8pt;margin-top:0;width:468pt;height:100.7pt;z-index:251660288;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928"/>
                            <w:gridCol w:w="493"/>
                            <w:gridCol w:w="2937"/>
                            <w:gridCol w:w="493"/>
                            <w:gridCol w:w="2933"/>
                          </w:tblGrid>
                          <w:tr w:rsidR="00CC707C" w14:paraId="09FBF3BC" w14:textId="77777777">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00A310E8" w14:textId="246CD1A5" w:rsidR="00CC707C" w:rsidRDefault="009A6843" w:rsidP="00075D4F">
                                    <w:pPr>
                                      <w:pStyle w:val="ContactInfo"/>
                                    </w:pPr>
                                    <w:r>
                                      <w:rPr>
                                        <w:lang w:val="en-CA"/>
                                      </w:rPr>
                                      <w:t>Team Members:</w:t>
                                    </w:r>
                                    <w:r>
                                      <w:rPr>
                                        <w:lang w:val="en-CA"/>
                                      </w:rPr>
                                      <w:br/>
                                      <w:t>Brandon To  100874049</w:t>
                                    </w:r>
                                    <w:r>
                                      <w:rPr>
                                        <w:lang w:val="en-CA"/>
                                      </w:rPr>
                                      <w:br/>
                                      <w:t>Minh Mai      100845949</w:t>
                                    </w:r>
                                    <w:r>
                                      <w:rPr>
                                        <w:lang w:val="en-CA"/>
                                      </w:rPr>
                                      <w:br/>
                                      <w:t>Yuzhou Liu   100853392</w:t>
                                    </w:r>
                                  </w:p>
                                </w:tc>
                              </w:sdtContent>
                            </w:sdt>
                            <w:tc>
                              <w:tcPr>
                                <w:tcW w:w="252" w:type="pct"/>
                              </w:tcPr>
                              <w:p w14:paraId="0ACC46DD" w14:textId="77777777" w:rsidR="00CC707C" w:rsidRDefault="00CC707C">
                                <w:pPr>
                                  <w:pStyle w:val="ContactInfo"/>
                                </w:pPr>
                              </w:p>
                            </w:tc>
                            <w:tc>
                              <w:tcPr>
                                <w:tcW w:w="1501" w:type="pct"/>
                              </w:tcPr>
                              <w:p w14:paraId="59C730B3" w14:textId="77777777" w:rsidR="00CC707C" w:rsidRDefault="00CC707C" w:rsidP="00075D4F">
                                <w:pPr>
                                  <w:pStyle w:val="ContactInfo"/>
                                  <w:jc w:val="center"/>
                                </w:pPr>
                                <w:r>
                                  <w:t>Supervised By:</w:t>
                                </w:r>
                              </w:p>
                              <w:p w14:paraId="49A43302" w14:textId="77777777" w:rsidR="00CC707C" w:rsidRDefault="00CC707C" w:rsidP="00075D4F">
                                <w:pPr>
                                  <w:pStyle w:val="ContactInfo"/>
                                  <w:jc w:val="center"/>
                                </w:pPr>
                                <w:r>
                                  <w:t>Richard Dansereau</w:t>
                                </w:r>
                              </w:p>
                            </w:tc>
                            <w:tc>
                              <w:tcPr>
                                <w:tcW w:w="252" w:type="pct"/>
                              </w:tcPr>
                              <w:p w14:paraId="3B45AC24" w14:textId="77777777" w:rsidR="00CC707C" w:rsidRDefault="00CC707C">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14:paraId="7AE9C7CD" w14:textId="77777777" w:rsidR="00CC707C" w:rsidRDefault="00737C33">
                                    <w:pPr>
                                      <w:pStyle w:val="ContactInfo"/>
                                      <w:jc w:val="right"/>
                                    </w:pPr>
                                    <w:r>
                                      <w:t>December 8</w:t>
                                    </w:r>
                                    <w:r w:rsidR="003F78E3">
                                      <w:t xml:space="preserve"> </w:t>
                                    </w:r>
                                    <w:r w:rsidR="00CC707C">
                                      <w:t>2015</w:t>
                                    </w:r>
                                  </w:p>
                                </w:sdtContent>
                              </w:sdt>
                              <w:p w14:paraId="75A304CC" w14:textId="77777777" w:rsidR="00CC707C" w:rsidRDefault="00B607F6" w:rsidP="00075D4F">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C707C">
                                      <w:t>Carleton University</w:t>
                                    </w:r>
                                  </w:sdtContent>
                                </w:sdt>
                              </w:p>
                            </w:tc>
                          </w:tr>
                        </w:tbl>
                        <w:p w14:paraId="21C21CE2" w14:textId="77777777" w:rsidR="00CC707C" w:rsidRDefault="00CC707C">
                          <w:pPr>
                            <w:pStyle w:val="TableSpace"/>
                          </w:pPr>
                        </w:p>
                      </w:txbxContent>
                    </v:textbox>
                    <w10:wrap type="topAndBottom" anchorx="margin" anchory="margin"/>
                  </v:shape>
                </w:pict>
              </mc:Fallback>
            </mc:AlternateContent>
          </w:r>
          <w:r w:rsidR="00CC707C">
            <w:br w:type="page"/>
          </w:r>
        </w:p>
      </w:sdtContent>
    </w:sdt>
    <w:p w14:paraId="71357519" w14:textId="77777777" w:rsidR="00FA7667" w:rsidRPr="002557F7" w:rsidRDefault="00737C33" w:rsidP="00216386">
      <w:pPr>
        <w:pStyle w:val="Heading1"/>
        <w:spacing w:after="120"/>
        <w:rPr>
          <w:color w:val="DF1010" w:themeColor="accent1" w:themeShade="BF"/>
          <w:sz w:val="28"/>
        </w:rPr>
      </w:pPr>
      <w:r w:rsidRPr="002557F7">
        <w:rPr>
          <w:color w:val="DF1010" w:themeColor="accent1" w:themeShade="BF"/>
          <w:sz w:val="28"/>
        </w:rPr>
        <w:lastRenderedPageBreak/>
        <w:t>Summary</w:t>
      </w:r>
    </w:p>
    <w:p w14:paraId="3911D3E5" w14:textId="09D509EC" w:rsidR="000A6029" w:rsidRPr="009A6843" w:rsidRDefault="00075D4F" w:rsidP="000A6029">
      <w:pPr>
        <w:spacing w:after="60"/>
        <w:rPr>
          <w:szCs w:val="21"/>
        </w:rPr>
      </w:pPr>
      <w:r w:rsidRPr="009A6843">
        <w:rPr>
          <w:szCs w:val="21"/>
        </w:rPr>
        <w:t>The project aims to develop a robotic arm system that mimics human movement.</w:t>
      </w:r>
      <w:r w:rsidR="005D10ED" w:rsidRPr="009A6843">
        <w:rPr>
          <w:szCs w:val="21"/>
        </w:rPr>
        <w:t xml:space="preserve"> </w:t>
      </w:r>
      <w:r w:rsidR="0019597D" w:rsidRPr="009A6843">
        <w:rPr>
          <w:szCs w:val="21"/>
        </w:rPr>
        <w:t xml:space="preserve">Integration of feedback control will allow the </w:t>
      </w:r>
      <w:r w:rsidR="00CC36ED" w:rsidRPr="009A6843">
        <w:rPr>
          <w:szCs w:val="21"/>
        </w:rPr>
        <w:t>robotic hand</w:t>
      </w:r>
      <w:r w:rsidR="005D10ED" w:rsidRPr="009A6843">
        <w:rPr>
          <w:szCs w:val="21"/>
        </w:rPr>
        <w:t xml:space="preserve"> </w:t>
      </w:r>
      <w:r w:rsidR="008C432C" w:rsidRPr="009A6843">
        <w:rPr>
          <w:szCs w:val="21"/>
        </w:rPr>
        <w:t>to</w:t>
      </w:r>
      <w:r w:rsidR="005D10ED" w:rsidRPr="009A6843">
        <w:rPr>
          <w:szCs w:val="21"/>
        </w:rPr>
        <w:t xml:space="preserve"> pick up an egg without cracking it. Furthermore</w:t>
      </w:r>
      <w:r w:rsidR="000A6029" w:rsidRPr="009A6843">
        <w:rPr>
          <w:szCs w:val="21"/>
        </w:rPr>
        <w:t>,</w:t>
      </w:r>
      <w:r w:rsidR="005D10ED" w:rsidRPr="009A6843">
        <w:rPr>
          <w:szCs w:val="21"/>
        </w:rPr>
        <w:t xml:space="preserve"> the system can be remotely </w:t>
      </w:r>
      <w:r w:rsidRPr="009A6843">
        <w:rPr>
          <w:szCs w:val="21"/>
        </w:rPr>
        <w:t>control</w:t>
      </w:r>
      <w:r w:rsidR="005D10ED" w:rsidRPr="009A6843">
        <w:rPr>
          <w:szCs w:val="21"/>
        </w:rPr>
        <w:t>led</w:t>
      </w:r>
      <w:r w:rsidRPr="009A6843">
        <w:rPr>
          <w:szCs w:val="21"/>
        </w:rPr>
        <w:t xml:space="preserve"> over the internet. Focus will be put on system performance with minimal latency and high accuracy.</w:t>
      </w:r>
    </w:p>
    <w:p w14:paraId="1FF30976" w14:textId="6A12A653" w:rsidR="00175A8C" w:rsidRPr="009A6843" w:rsidRDefault="00175A8C" w:rsidP="000A6029">
      <w:pPr>
        <w:spacing w:after="60"/>
        <w:rPr>
          <w:szCs w:val="21"/>
        </w:rPr>
      </w:pPr>
      <w:r w:rsidRPr="009A6843">
        <w:rPr>
          <w:szCs w:val="21"/>
        </w:rPr>
        <w:t xml:space="preserve">Overall </w:t>
      </w:r>
      <w:r w:rsidR="009A6843" w:rsidRPr="009A6843">
        <w:rPr>
          <w:szCs w:val="21"/>
        </w:rPr>
        <w:t xml:space="preserve">with the progress made so far, </w:t>
      </w:r>
      <w:r w:rsidRPr="009A6843">
        <w:rPr>
          <w:szCs w:val="21"/>
        </w:rPr>
        <w:t xml:space="preserve">the system is currently able to: </w:t>
      </w:r>
    </w:p>
    <w:p w14:paraId="49BEB295" w14:textId="77777777" w:rsidR="00175A8C" w:rsidRPr="009A6843" w:rsidRDefault="00175A8C" w:rsidP="00216386">
      <w:pPr>
        <w:pStyle w:val="ListParagraph"/>
        <w:numPr>
          <w:ilvl w:val="0"/>
          <w:numId w:val="12"/>
        </w:numPr>
        <w:rPr>
          <w:color w:val="4C483D" w:themeColor="text2"/>
          <w:sz w:val="20"/>
          <w:szCs w:val="21"/>
        </w:rPr>
      </w:pPr>
      <w:r w:rsidRPr="009A6843">
        <w:rPr>
          <w:color w:val="4C483D" w:themeColor="text2"/>
          <w:sz w:val="20"/>
          <w:szCs w:val="21"/>
        </w:rPr>
        <w:t>Obtain coordinates from Leap Motion sensor and convert to rotational angle</w:t>
      </w:r>
    </w:p>
    <w:p w14:paraId="33D5D93E" w14:textId="77777777" w:rsidR="00175A8C" w:rsidRPr="009A6843" w:rsidRDefault="00175A8C" w:rsidP="00216386">
      <w:pPr>
        <w:pStyle w:val="ListParagraph"/>
        <w:numPr>
          <w:ilvl w:val="0"/>
          <w:numId w:val="12"/>
        </w:numPr>
        <w:rPr>
          <w:color w:val="4C483D" w:themeColor="text2"/>
          <w:sz w:val="20"/>
          <w:szCs w:val="21"/>
        </w:rPr>
      </w:pPr>
      <w:r w:rsidRPr="009A6843">
        <w:rPr>
          <w:color w:val="4C483D" w:themeColor="text2"/>
          <w:sz w:val="20"/>
          <w:szCs w:val="21"/>
        </w:rPr>
        <w:t>Send the information over IP (internet protocol) to the micro-controller</w:t>
      </w:r>
    </w:p>
    <w:p w14:paraId="2DFBF492" w14:textId="77777777" w:rsidR="00175A8C" w:rsidRPr="009A6843" w:rsidRDefault="00175A8C" w:rsidP="00216386">
      <w:pPr>
        <w:pStyle w:val="ListParagraph"/>
        <w:numPr>
          <w:ilvl w:val="0"/>
          <w:numId w:val="12"/>
        </w:numPr>
        <w:rPr>
          <w:color w:val="4C483D" w:themeColor="text2"/>
          <w:sz w:val="20"/>
          <w:szCs w:val="21"/>
        </w:rPr>
      </w:pPr>
      <w:r w:rsidRPr="009A6843">
        <w:rPr>
          <w:color w:val="4C483D" w:themeColor="text2"/>
          <w:sz w:val="20"/>
          <w:szCs w:val="21"/>
        </w:rPr>
        <w:t>Receive the packet at the micro-controller</w:t>
      </w:r>
    </w:p>
    <w:p w14:paraId="0EB3B9FE" w14:textId="3129D9C6" w:rsidR="00175A8C" w:rsidRPr="009A6843" w:rsidRDefault="00175A8C" w:rsidP="00216386">
      <w:pPr>
        <w:pStyle w:val="ListParagraph"/>
        <w:numPr>
          <w:ilvl w:val="0"/>
          <w:numId w:val="12"/>
        </w:numPr>
        <w:rPr>
          <w:color w:val="4C483D" w:themeColor="text2"/>
          <w:sz w:val="20"/>
          <w:szCs w:val="21"/>
        </w:rPr>
      </w:pPr>
      <w:r w:rsidRPr="009A6843">
        <w:rPr>
          <w:color w:val="4C483D" w:themeColor="text2"/>
          <w:sz w:val="20"/>
          <w:szCs w:val="21"/>
        </w:rPr>
        <w:t>Move the fingers according to the rotational angle specified in packet</w:t>
      </w:r>
    </w:p>
    <w:p w14:paraId="0F0CA2DC" w14:textId="40AF1BE9" w:rsidR="00FA7667" w:rsidRPr="002557F7" w:rsidRDefault="00175A8C" w:rsidP="009A6843">
      <w:pPr>
        <w:pStyle w:val="Heading1"/>
        <w:spacing w:before="360" w:after="120"/>
        <w:rPr>
          <w:color w:val="DF1010" w:themeColor="accent1" w:themeShade="BF"/>
          <w:sz w:val="28"/>
        </w:rPr>
      </w:pPr>
      <w:r w:rsidRPr="002557F7">
        <w:rPr>
          <w:color w:val="DF1010" w:themeColor="accent1" w:themeShade="BF"/>
          <w:sz w:val="28"/>
        </w:rPr>
        <w:t xml:space="preserve">Individual </w:t>
      </w:r>
      <w:r w:rsidR="00737C33" w:rsidRPr="002557F7">
        <w:rPr>
          <w:color w:val="DF1010" w:themeColor="accent1" w:themeShade="BF"/>
          <w:sz w:val="28"/>
        </w:rPr>
        <w:t>Progress</w:t>
      </w:r>
    </w:p>
    <w:p w14:paraId="2E046AFB" w14:textId="7A88DB33" w:rsidR="00175A8C" w:rsidRPr="009A6843" w:rsidRDefault="00737C33" w:rsidP="00216386">
      <w:pPr>
        <w:spacing w:before="120" w:after="120"/>
        <w:rPr>
          <w:szCs w:val="21"/>
        </w:rPr>
      </w:pPr>
      <w:r w:rsidRPr="009A6843">
        <w:rPr>
          <w:szCs w:val="21"/>
        </w:rPr>
        <w:t xml:space="preserve">A detailed description of individual tasks </w:t>
      </w:r>
      <w:r w:rsidR="009E65BF" w:rsidRPr="009A6843">
        <w:rPr>
          <w:szCs w:val="21"/>
        </w:rPr>
        <w:t xml:space="preserve">sorted by the </w:t>
      </w:r>
      <w:r w:rsidR="003B1877" w:rsidRPr="009A6843">
        <w:rPr>
          <w:szCs w:val="21"/>
        </w:rPr>
        <w:t>team member</w:t>
      </w:r>
      <w:r w:rsidR="009E65BF" w:rsidRPr="009A6843">
        <w:rPr>
          <w:szCs w:val="21"/>
        </w:rPr>
        <w:t xml:space="preserve"> responsible is included </w:t>
      </w:r>
      <w:r w:rsidR="003B1877" w:rsidRPr="009A6843">
        <w:rPr>
          <w:szCs w:val="21"/>
        </w:rPr>
        <w:t>below</w:t>
      </w:r>
      <w:r w:rsidR="009E65BF" w:rsidRPr="009A6843">
        <w:rPr>
          <w:szCs w:val="21"/>
        </w:rPr>
        <w:t>.</w:t>
      </w:r>
    </w:p>
    <w:p w14:paraId="07A8A756" w14:textId="576D3D1C" w:rsidR="00216386" w:rsidRPr="002557F7" w:rsidRDefault="00216386" w:rsidP="00E63C7D">
      <w:pPr>
        <w:pStyle w:val="Heading4"/>
        <w:spacing w:before="120"/>
        <w:rPr>
          <w:color w:val="F24F4F" w:themeColor="accent1"/>
          <w:sz w:val="21"/>
          <w:szCs w:val="21"/>
        </w:rPr>
      </w:pPr>
      <w:r w:rsidRPr="002557F7">
        <w:rPr>
          <w:color w:val="F24F4F" w:themeColor="accent1"/>
          <w:sz w:val="21"/>
          <w:szCs w:val="21"/>
        </w:rPr>
        <w:t>Hardware and Sensors [Yuzhou Liu]</w:t>
      </w:r>
    </w:p>
    <w:p w14:paraId="6C283175" w14:textId="77777777" w:rsidR="00216386" w:rsidRPr="009A6843" w:rsidRDefault="00216386" w:rsidP="00216386">
      <w:pPr>
        <w:spacing w:before="60" w:after="60"/>
        <w:rPr>
          <w:b/>
          <w:szCs w:val="21"/>
        </w:rPr>
      </w:pPr>
      <w:r w:rsidRPr="009A6843">
        <w:rPr>
          <w:b/>
          <w:szCs w:val="21"/>
        </w:rPr>
        <w:t>Task 1: Hardware Assembly</w:t>
      </w:r>
    </w:p>
    <w:p w14:paraId="5CFE3D94" w14:textId="77777777" w:rsidR="00216386" w:rsidRPr="009A6843" w:rsidRDefault="00216386" w:rsidP="00216386">
      <w:pPr>
        <w:spacing w:after="0"/>
        <w:ind w:left="113"/>
        <w:rPr>
          <w:szCs w:val="21"/>
          <w:u w:val="single"/>
        </w:rPr>
      </w:pPr>
      <w:r w:rsidRPr="009A6843">
        <w:rPr>
          <w:szCs w:val="21"/>
          <w:u w:val="single"/>
        </w:rPr>
        <w:t>Past Work:</w:t>
      </w:r>
    </w:p>
    <w:p w14:paraId="208D3C25" w14:textId="77777777" w:rsidR="00216386" w:rsidRPr="009A6843" w:rsidRDefault="00216386" w:rsidP="00216386">
      <w:pPr>
        <w:spacing w:after="60"/>
        <w:ind w:left="113"/>
        <w:rPr>
          <w:szCs w:val="21"/>
        </w:rPr>
      </w:pPr>
      <w:r w:rsidRPr="009A6843">
        <w:rPr>
          <w:szCs w:val="21"/>
        </w:rPr>
        <w:t>The 3D printed hand, wrist and forearm have been assembled. Although this portion of the work does not count towards the design or contribution of the system, it was time consuming and tedious.</w:t>
      </w:r>
    </w:p>
    <w:p w14:paraId="65492810" w14:textId="77777777" w:rsidR="00216386" w:rsidRPr="009A6843" w:rsidRDefault="00216386" w:rsidP="00216386">
      <w:pPr>
        <w:spacing w:after="0"/>
        <w:ind w:left="113"/>
        <w:rPr>
          <w:szCs w:val="21"/>
          <w:u w:val="single"/>
        </w:rPr>
      </w:pPr>
      <w:r w:rsidRPr="009A6843">
        <w:rPr>
          <w:szCs w:val="21"/>
          <w:u w:val="single"/>
        </w:rPr>
        <w:t>Future Work:</w:t>
      </w:r>
    </w:p>
    <w:p w14:paraId="4292D8BC" w14:textId="77777777" w:rsidR="00216386" w:rsidRPr="009A6843" w:rsidRDefault="00216386" w:rsidP="00216386">
      <w:pPr>
        <w:spacing w:after="0"/>
        <w:ind w:left="113"/>
        <w:rPr>
          <w:szCs w:val="21"/>
        </w:rPr>
      </w:pPr>
      <w:r w:rsidRPr="009A6843">
        <w:rPr>
          <w:szCs w:val="21"/>
        </w:rPr>
        <w:t>In the coming weeks, the fingertip sensors must be installed which may warrant some tweaking to the existing hardware assembly. Also the current servo motors are very weak. A decision must be made whether to keep or swap them out for more expensive and powerful servos. The decision will be made by testing the system against the requirements.</w:t>
      </w:r>
    </w:p>
    <w:p w14:paraId="169185DB" w14:textId="77777777" w:rsidR="00216386" w:rsidRPr="009A6843" w:rsidRDefault="00216386" w:rsidP="00216386">
      <w:pPr>
        <w:spacing w:before="180" w:after="60"/>
        <w:rPr>
          <w:b/>
          <w:szCs w:val="21"/>
        </w:rPr>
      </w:pPr>
      <w:r w:rsidRPr="009A6843">
        <w:rPr>
          <w:b/>
          <w:szCs w:val="21"/>
        </w:rPr>
        <w:t>Task 2: Servo Motor Control</w:t>
      </w:r>
    </w:p>
    <w:p w14:paraId="67C8E910" w14:textId="77777777" w:rsidR="00216386" w:rsidRPr="009A6843" w:rsidRDefault="00216386" w:rsidP="00216386">
      <w:pPr>
        <w:spacing w:after="0"/>
        <w:ind w:left="113"/>
        <w:rPr>
          <w:szCs w:val="21"/>
          <w:u w:val="single"/>
        </w:rPr>
      </w:pPr>
      <w:r w:rsidRPr="009A6843">
        <w:rPr>
          <w:szCs w:val="21"/>
          <w:u w:val="single"/>
        </w:rPr>
        <w:t>Past Work:</w:t>
      </w:r>
    </w:p>
    <w:p w14:paraId="21A20818" w14:textId="77777777" w:rsidR="00216386" w:rsidRPr="009A6843" w:rsidRDefault="00216386" w:rsidP="00216386">
      <w:pPr>
        <w:spacing w:after="60"/>
        <w:ind w:left="113"/>
        <w:rPr>
          <w:szCs w:val="21"/>
        </w:rPr>
      </w:pPr>
      <w:r w:rsidRPr="009A6843">
        <w:rPr>
          <w:szCs w:val="21"/>
        </w:rPr>
        <w:t>Code has been implemented so that any of the 5 fingers plus wrist can be instructed to rotate to a position from 0 to 180 degrees inclusive. This was accomplished by translating the positional angle into the appropriate duty cycle on the PWM waveform.</w:t>
      </w:r>
    </w:p>
    <w:p w14:paraId="601D4F2B" w14:textId="77777777" w:rsidR="00216386" w:rsidRPr="009A6843" w:rsidRDefault="00216386" w:rsidP="00216386">
      <w:pPr>
        <w:spacing w:after="0"/>
        <w:ind w:left="113"/>
        <w:rPr>
          <w:szCs w:val="21"/>
          <w:u w:val="single"/>
        </w:rPr>
      </w:pPr>
      <w:r w:rsidRPr="009A6843">
        <w:rPr>
          <w:szCs w:val="21"/>
          <w:u w:val="single"/>
        </w:rPr>
        <w:t>Future Work:</w:t>
      </w:r>
    </w:p>
    <w:p w14:paraId="5F730547" w14:textId="77777777" w:rsidR="00216386" w:rsidRPr="009A6843" w:rsidRDefault="00216386" w:rsidP="00216386">
      <w:pPr>
        <w:spacing w:after="60"/>
        <w:ind w:left="113"/>
        <w:rPr>
          <w:szCs w:val="21"/>
        </w:rPr>
      </w:pPr>
      <w:r w:rsidRPr="009A6843">
        <w:rPr>
          <w:szCs w:val="21"/>
        </w:rPr>
        <w:t>No future work planned.</w:t>
      </w:r>
    </w:p>
    <w:p w14:paraId="5A9E5AC5" w14:textId="77777777" w:rsidR="00216386" w:rsidRPr="009A6843" w:rsidRDefault="00216386" w:rsidP="00216386">
      <w:pPr>
        <w:spacing w:before="180" w:after="60"/>
        <w:rPr>
          <w:b/>
          <w:szCs w:val="21"/>
        </w:rPr>
      </w:pPr>
      <w:r w:rsidRPr="009A6843">
        <w:rPr>
          <w:b/>
          <w:szCs w:val="21"/>
        </w:rPr>
        <w:t>Task 3: Force Sensor on Fingertips</w:t>
      </w:r>
    </w:p>
    <w:p w14:paraId="080D1994" w14:textId="77777777" w:rsidR="00216386" w:rsidRPr="009A6843" w:rsidRDefault="00216386" w:rsidP="00216386">
      <w:pPr>
        <w:spacing w:after="0"/>
        <w:ind w:left="113"/>
        <w:rPr>
          <w:szCs w:val="21"/>
          <w:u w:val="single"/>
        </w:rPr>
      </w:pPr>
      <w:r w:rsidRPr="009A6843">
        <w:rPr>
          <w:szCs w:val="21"/>
          <w:u w:val="single"/>
        </w:rPr>
        <w:t>Past Work:</w:t>
      </w:r>
    </w:p>
    <w:p w14:paraId="799AE65A" w14:textId="77777777" w:rsidR="00216386" w:rsidRPr="009A6843" w:rsidRDefault="00216386" w:rsidP="00216386">
      <w:pPr>
        <w:spacing w:after="60"/>
        <w:ind w:left="113"/>
        <w:rPr>
          <w:szCs w:val="21"/>
        </w:rPr>
      </w:pPr>
      <w:r w:rsidRPr="009A6843">
        <w:rPr>
          <w:szCs w:val="21"/>
        </w:rPr>
        <w:t>Experimentation using low-cost static foam yielded unfavorable results. The idea is when the foam is compressed (squeezed), more current will flow through which can be converted into a voltage and interpreted by the ADC (analog to digital converter) on the micro-controller. However the accuracy of the foam is poor and the results are unstable.</w:t>
      </w:r>
    </w:p>
    <w:p w14:paraId="4684159D" w14:textId="77777777" w:rsidR="00216386" w:rsidRPr="009A6843" w:rsidRDefault="00216386" w:rsidP="00216386">
      <w:pPr>
        <w:spacing w:after="0"/>
        <w:ind w:left="113"/>
        <w:rPr>
          <w:szCs w:val="21"/>
          <w:u w:val="single"/>
        </w:rPr>
      </w:pPr>
      <w:r w:rsidRPr="009A6843">
        <w:rPr>
          <w:szCs w:val="21"/>
          <w:u w:val="single"/>
        </w:rPr>
        <w:t>Future Work:</w:t>
      </w:r>
    </w:p>
    <w:p w14:paraId="543DF8E2" w14:textId="376E6DA2" w:rsidR="00216386" w:rsidRPr="009A6843" w:rsidRDefault="00216386" w:rsidP="009A6843">
      <w:pPr>
        <w:spacing w:after="0"/>
        <w:ind w:left="113"/>
        <w:rPr>
          <w:szCs w:val="21"/>
        </w:rPr>
      </w:pPr>
      <w:r w:rsidRPr="009A6843">
        <w:rPr>
          <w:szCs w:val="21"/>
        </w:rPr>
        <w:t>Must obtain</w:t>
      </w:r>
      <w:r w:rsidR="009A6843" w:rsidRPr="009A6843">
        <w:rPr>
          <w:szCs w:val="21"/>
        </w:rPr>
        <w:t xml:space="preserve"> a</w:t>
      </w:r>
      <w:r w:rsidRPr="009A6843">
        <w:rPr>
          <w:szCs w:val="21"/>
        </w:rPr>
        <w:t xml:space="preserve"> small piezoelectric sensor and compare the accuracy of this product to the static foam.</w:t>
      </w:r>
    </w:p>
    <w:p w14:paraId="22032C85" w14:textId="456E0CEB" w:rsidR="00175A8C" w:rsidRPr="009A6843" w:rsidRDefault="00216386" w:rsidP="008E7600">
      <w:pPr>
        <w:spacing w:after="60"/>
        <w:ind w:left="113"/>
        <w:rPr>
          <w:szCs w:val="21"/>
        </w:rPr>
      </w:pPr>
      <w:r w:rsidRPr="009A6843">
        <w:rPr>
          <w:szCs w:val="21"/>
        </w:rPr>
        <w:t>Additionally the force sensors must provide feedback to the servos which serves as a safety mechanism preventing the fingers from placing too much pressure on the object being held. The algorithm for the feedback control loop must be developed.</w:t>
      </w:r>
    </w:p>
    <w:p w14:paraId="4A047057" w14:textId="19B8F90D" w:rsidR="00202494" w:rsidRPr="002557F7" w:rsidRDefault="002557F7" w:rsidP="009A6843">
      <w:pPr>
        <w:pStyle w:val="Heading4"/>
        <w:spacing w:before="300"/>
        <w:rPr>
          <w:color w:val="F24F4F" w:themeColor="accent1"/>
          <w:sz w:val="21"/>
          <w:szCs w:val="21"/>
        </w:rPr>
      </w:pPr>
      <w:r>
        <w:rPr>
          <w:color w:val="F24F4F" w:themeColor="accent1"/>
          <w:sz w:val="21"/>
          <w:szCs w:val="21"/>
        </w:rPr>
        <w:t>Wireless I</w:t>
      </w:r>
      <w:r w:rsidR="00202494" w:rsidRPr="002557F7">
        <w:rPr>
          <w:color w:val="F24F4F" w:themeColor="accent1"/>
          <w:sz w:val="21"/>
          <w:szCs w:val="21"/>
        </w:rPr>
        <w:t xml:space="preserve">mplementation on the </w:t>
      </w:r>
      <w:r>
        <w:rPr>
          <w:color w:val="F24F4F" w:themeColor="accent1"/>
          <w:sz w:val="21"/>
          <w:szCs w:val="21"/>
        </w:rPr>
        <w:t>M</w:t>
      </w:r>
      <w:r w:rsidR="00202494" w:rsidRPr="002557F7">
        <w:rPr>
          <w:color w:val="F24F4F" w:themeColor="accent1"/>
          <w:sz w:val="21"/>
          <w:szCs w:val="21"/>
        </w:rPr>
        <w:t>icro</w:t>
      </w:r>
      <w:r>
        <w:rPr>
          <w:color w:val="F24F4F" w:themeColor="accent1"/>
          <w:sz w:val="21"/>
          <w:szCs w:val="21"/>
        </w:rPr>
        <w:t>-</w:t>
      </w:r>
      <w:r w:rsidR="00202494" w:rsidRPr="002557F7">
        <w:rPr>
          <w:color w:val="F24F4F" w:themeColor="accent1"/>
          <w:sz w:val="21"/>
          <w:szCs w:val="21"/>
        </w:rPr>
        <w:t>controller [</w:t>
      </w:r>
      <w:r w:rsidR="00175A8C" w:rsidRPr="002557F7">
        <w:rPr>
          <w:color w:val="F24F4F" w:themeColor="accent1"/>
          <w:sz w:val="21"/>
          <w:szCs w:val="21"/>
        </w:rPr>
        <w:t>Minh Mai</w:t>
      </w:r>
      <w:r w:rsidR="00202494" w:rsidRPr="002557F7">
        <w:rPr>
          <w:color w:val="F24F4F" w:themeColor="accent1"/>
          <w:sz w:val="21"/>
          <w:szCs w:val="21"/>
        </w:rPr>
        <w:t>]</w:t>
      </w:r>
    </w:p>
    <w:p w14:paraId="31A9A4D0" w14:textId="45C69004" w:rsidR="00216386" w:rsidRPr="000F4848" w:rsidRDefault="00216386" w:rsidP="00216386">
      <w:pPr>
        <w:spacing w:before="60" w:after="60"/>
        <w:rPr>
          <w:b/>
        </w:rPr>
      </w:pPr>
      <w:r>
        <w:rPr>
          <w:b/>
        </w:rPr>
        <w:t>Task 1</w:t>
      </w:r>
      <w:r w:rsidRPr="000F4848">
        <w:rPr>
          <w:b/>
        </w:rPr>
        <w:t xml:space="preserve">: Connect </w:t>
      </w:r>
      <w:r w:rsidR="009A6843">
        <w:rPr>
          <w:b/>
        </w:rPr>
        <w:t>the Micro–controller to the WiFi</w:t>
      </w:r>
      <w:r w:rsidRPr="000F4848">
        <w:rPr>
          <w:b/>
        </w:rPr>
        <w:t xml:space="preserve"> network</w:t>
      </w:r>
    </w:p>
    <w:p w14:paraId="5424901C" w14:textId="77777777" w:rsidR="00216386" w:rsidRPr="000F4848" w:rsidRDefault="00216386" w:rsidP="00216386">
      <w:pPr>
        <w:spacing w:after="0"/>
        <w:ind w:left="113"/>
        <w:rPr>
          <w:u w:val="single"/>
        </w:rPr>
      </w:pPr>
      <w:r w:rsidRPr="000F4848">
        <w:rPr>
          <w:u w:val="single"/>
        </w:rPr>
        <w:t>Past Work:</w:t>
      </w:r>
    </w:p>
    <w:p w14:paraId="19B96621" w14:textId="77777777" w:rsidR="00216386" w:rsidRDefault="00216386" w:rsidP="00216386">
      <w:pPr>
        <w:spacing w:after="60"/>
        <w:ind w:left="113"/>
        <w:rPr>
          <w:lang w:val="en-CA"/>
        </w:rPr>
      </w:pPr>
      <w:r>
        <w:t>The micro controller was already able to connect to the WIFI network. How</w:t>
      </w:r>
      <w:r>
        <w:rPr>
          <w:lang w:val="en-CA"/>
        </w:rPr>
        <w:t>ever, the network SSID and password is manually coded into the source code. Furthermore, the micro controller currently cannot connect to WPA- enterprise (i.e.: CU-WIRELESS).</w:t>
      </w:r>
    </w:p>
    <w:p w14:paraId="788FBF4D" w14:textId="77777777" w:rsidR="00216386" w:rsidRDefault="00216386" w:rsidP="00216386">
      <w:pPr>
        <w:spacing w:after="0"/>
        <w:ind w:left="113"/>
        <w:rPr>
          <w:u w:val="single"/>
        </w:rPr>
      </w:pPr>
      <w:r w:rsidRPr="000F4848">
        <w:rPr>
          <w:u w:val="single"/>
        </w:rPr>
        <w:lastRenderedPageBreak/>
        <w:t>Future Work:</w:t>
      </w:r>
    </w:p>
    <w:p w14:paraId="3DAAD978" w14:textId="77777777" w:rsidR="00216386" w:rsidRPr="00A52D7C" w:rsidRDefault="00216386" w:rsidP="00216386">
      <w:pPr>
        <w:spacing w:after="60"/>
        <w:ind w:left="113"/>
        <w:rPr>
          <w:lang w:val="vi-VN"/>
        </w:rPr>
      </w:pPr>
      <w:r>
        <w:rPr>
          <w:lang w:val="vi-VN"/>
        </w:rPr>
        <w:t xml:space="preserve">Must create an ability for user to enter network SSID and password via UART terminal. For </w:t>
      </w:r>
      <w:r w:rsidRPr="00A52D7C">
        <w:rPr>
          <w:lang w:val="vi-VN"/>
        </w:rPr>
        <w:t>stretch goal</w:t>
      </w:r>
      <w:r>
        <w:rPr>
          <w:lang w:val="vi-VN"/>
        </w:rPr>
        <w:t>, the micro-controller will have an ability to connect to WPA-enterprise.</w:t>
      </w:r>
    </w:p>
    <w:p w14:paraId="5E65AB08" w14:textId="77777777" w:rsidR="00216386" w:rsidRPr="002A59D4" w:rsidRDefault="00216386" w:rsidP="00216386">
      <w:pPr>
        <w:spacing w:before="180" w:after="60"/>
        <w:rPr>
          <w:b/>
        </w:rPr>
      </w:pPr>
      <w:r>
        <w:rPr>
          <w:b/>
        </w:rPr>
        <w:t>Task 2</w:t>
      </w:r>
      <w:r w:rsidRPr="002A59D4">
        <w:rPr>
          <w:b/>
        </w:rPr>
        <w:t xml:space="preserve">: </w:t>
      </w:r>
      <w:r>
        <w:rPr>
          <w:b/>
        </w:rPr>
        <w:t xml:space="preserve">Establish the server </w:t>
      </w:r>
      <w:r w:rsidRPr="002A59D4">
        <w:rPr>
          <w:b/>
        </w:rPr>
        <w:t>socket</w:t>
      </w:r>
    </w:p>
    <w:p w14:paraId="7D5F34F5" w14:textId="77777777" w:rsidR="00216386" w:rsidRDefault="00216386" w:rsidP="00216386">
      <w:pPr>
        <w:spacing w:after="0"/>
        <w:ind w:left="113"/>
        <w:rPr>
          <w:u w:val="single"/>
        </w:rPr>
      </w:pPr>
      <w:r w:rsidRPr="002A59D4">
        <w:rPr>
          <w:u w:val="single"/>
        </w:rPr>
        <w:t>Past Work:</w:t>
      </w:r>
    </w:p>
    <w:p w14:paraId="487FA027" w14:textId="3D277E3B" w:rsidR="00216386" w:rsidRPr="00CB5BBB" w:rsidRDefault="00216386" w:rsidP="00216386">
      <w:pPr>
        <w:spacing w:after="60"/>
        <w:ind w:left="113"/>
        <w:rPr>
          <w:lang w:val="en-CA"/>
        </w:rPr>
      </w:pPr>
      <w:r>
        <w:t xml:space="preserve">The server socket was established in the micro-controller to receive data to the computer client. However, the socket is only available within the local network. In order to make the socket available in the internet, a NAT traversal mechanism need to be created. A simpler way is to </w:t>
      </w:r>
      <w:r w:rsidR="009A6843">
        <w:t>implement</w:t>
      </w:r>
      <w:r>
        <w:t xml:space="preserve"> port – mapping on the router.</w:t>
      </w:r>
    </w:p>
    <w:p w14:paraId="632FC977" w14:textId="77777777" w:rsidR="00216386" w:rsidRDefault="00216386" w:rsidP="00216386">
      <w:pPr>
        <w:spacing w:after="0"/>
        <w:ind w:left="113"/>
        <w:rPr>
          <w:u w:val="single"/>
        </w:rPr>
      </w:pPr>
      <w:r w:rsidRPr="002A59D4">
        <w:rPr>
          <w:u w:val="single"/>
        </w:rPr>
        <w:t>Future Work:</w:t>
      </w:r>
    </w:p>
    <w:p w14:paraId="3B50B724" w14:textId="77777777" w:rsidR="00216386" w:rsidRPr="0048096E" w:rsidRDefault="00216386" w:rsidP="00216386">
      <w:pPr>
        <w:spacing w:after="60"/>
        <w:ind w:left="113"/>
        <w:rPr>
          <w:lang w:val="en-CA"/>
        </w:rPr>
      </w:pPr>
      <w:r>
        <w:rPr>
          <w:lang w:val="vi-VN"/>
        </w:rPr>
        <w:t>Must make the socket available in the internet using port-mapping. For stretch goal, the NAT traversal mechanism will be created.</w:t>
      </w:r>
    </w:p>
    <w:p w14:paraId="228EC2E9" w14:textId="4DC8DFD4" w:rsidR="00216386" w:rsidRPr="002A59D4" w:rsidRDefault="00216386" w:rsidP="00216386">
      <w:pPr>
        <w:spacing w:before="180" w:after="60"/>
        <w:rPr>
          <w:b/>
        </w:rPr>
      </w:pPr>
      <w:r>
        <w:rPr>
          <w:b/>
        </w:rPr>
        <w:t>Task 3</w:t>
      </w:r>
      <w:r w:rsidR="009A6843">
        <w:rPr>
          <w:b/>
        </w:rPr>
        <w:t>: Listen and Respond</w:t>
      </w:r>
      <w:r w:rsidRPr="002A59D4">
        <w:rPr>
          <w:b/>
        </w:rPr>
        <w:t xml:space="preserve"> to command</w:t>
      </w:r>
      <w:r>
        <w:rPr>
          <w:b/>
        </w:rPr>
        <w:t>s</w:t>
      </w:r>
      <w:r w:rsidRPr="002A59D4">
        <w:rPr>
          <w:b/>
        </w:rPr>
        <w:t xml:space="preserve"> from the computer</w:t>
      </w:r>
    </w:p>
    <w:p w14:paraId="59D82E86" w14:textId="77777777" w:rsidR="00216386" w:rsidRDefault="00216386" w:rsidP="00216386">
      <w:pPr>
        <w:spacing w:after="0"/>
        <w:ind w:left="113"/>
        <w:rPr>
          <w:u w:val="single"/>
        </w:rPr>
      </w:pPr>
      <w:r w:rsidRPr="002A59D4">
        <w:rPr>
          <w:u w:val="single"/>
        </w:rPr>
        <w:t>Past Work:</w:t>
      </w:r>
    </w:p>
    <w:p w14:paraId="557DA844" w14:textId="79F80078" w:rsidR="00216386" w:rsidRPr="008051CF" w:rsidRDefault="00216386" w:rsidP="00216386">
      <w:pPr>
        <w:spacing w:after="60"/>
        <w:ind w:left="113"/>
        <w:rPr>
          <w:lang w:val="vi-VN"/>
        </w:rPr>
      </w:pPr>
      <w:r>
        <w:t>The micro-controller was able to listen to the computer client via the socket it created. However, the listening task is block</w:t>
      </w:r>
      <w:r w:rsidR="009A6843">
        <w:t xml:space="preserve">ed </w:t>
      </w:r>
      <w:r>
        <w:t xml:space="preserve">waiting meaning that the micro-controller cannot do any else while it is waiting for the data. The data is received </w:t>
      </w:r>
      <w:r>
        <w:rPr>
          <w:lang w:val="en-CA"/>
        </w:rPr>
        <w:t>using TCP protocol which has low latency.</w:t>
      </w:r>
    </w:p>
    <w:p w14:paraId="50AD0D85" w14:textId="77777777" w:rsidR="00216386" w:rsidRDefault="00216386" w:rsidP="00216386">
      <w:pPr>
        <w:spacing w:after="0"/>
        <w:ind w:left="113"/>
        <w:rPr>
          <w:u w:val="single"/>
        </w:rPr>
      </w:pPr>
      <w:r w:rsidRPr="002A59D4">
        <w:rPr>
          <w:u w:val="single"/>
        </w:rPr>
        <w:t>Future Work:</w:t>
      </w:r>
    </w:p>
    <w:p w14:paraId="19EC98D6" w14:textId="6AB14F7E" w:rsidR="00216386" w:rsidRDefault="00216386" w:rsidP="00216386">
      <w:pPr>
        <w:spacing w:after="60"/>
        <w:ind w:left="113"/>
        <w:rPr>
          <w:lang w:val="en-CA"/>
        </w:rPr>
      </w:pPr>
      <w:r>
        <w:t>Must remove block</w:t>
      </w:r>
      <w:r w:rsidR="009A6843">
        <w:t xml:space="preserve">ed </w:t>
      </w:r>
      <w:r>
        <w:t>waiting by using socket interrupt. Furthermore, need to</w:t>
      </w:r>
      <w:r>
        <w:rPr>
          <w:lang w:val="en-CA"/>
        </w:rPr>
        <w:t xml:space="preserve"> change from TCP to custom protocol to reduce latency. </w:t>
      </w:r>
    </w:p>
    <w:p w14:paraId="064041FB" w14:textId="12D96F79" w:rsidR="00175A8C" w:rsidRPr="002557F7" w:rsidRDefault="002557F7" w:rsidP="008E7600">
      <w:pPr>
        <w:pStyle w:val="Heading4"/>
        <w:spacing w:before="120"/>
        <w:rPr>
          <w:color w:val="F24F4F" w:themeColor="accent1"/>
          <w:lang w:val="en-CA"/>
        </w:rPr>
      </w:pPr>
      <w:r>
        <w:rPr>
          <w:color w:val="F24F4F" w:themeColor="accent1"/>
          <w:lang w:val="en-CA"/>
        </w:rPr>
        <w:t>Leap Motion Sensor and Computer I</w:t>
      </w:r>
      <w:r w:rsidR="00202494" w:rsidRPr="002557F7">
        <w:rPr>
          <w:color w:val="F24F4F" w:themeColor="accent1"/>
          <w:lang w:val="en-CA"/>
        </w:rPr>
        <w:t>nterface [</w:t>
      </w:r>
      <w:r w:rsidR="00175A8C" w:rsidRPr="002557F7">
        <w:rPr>
          <w:color w:val="F24F4F" w:themeColor="accent1"/>
          <w:lang w:val="en-CA"/>
        </w:rPr>
        <w:t>Brandon To</w:t>
      </w:r>
      <w:r w:rsidR="00202494" w:rsidRPr="002557F7">
        <w:rPr>
          <w:color w:val="F24F4F" w:themeColor="accent1"/>
          <w:lang w:val="en-CA"/>
        </w:rPr>
        <w:t>]</w:t>
      </w:r>
    </w:p>
    <w:p w14:paraId="3FD5D061" w14:textId="416C43F3" w:rsidR="00175A8C" w:rsidRPr="00175A8C" w:rsidRDefault="00175A8C" w:rsidP="00216386">
      <w:pPr>
        <w:spacing w:before="60" w:after="60"/>
        <w:rPr>
          <w:b/>
          <w:lang w:val="en-CA"/>
        </w:rPr>
      </w:pPr>
      <w:r>
        <w:rPr>
          <w:b/>
          <w:lang w:val="en-CA"/>
        </w:rPr>
        <w:t>Task 1</w:t>
      </w:r>
      <w:r w:rsidRPr="00175A8C">
        <w:rPr>
          <w:b/>
          <w:lang w:val="en-CA"/>
        </w:rPr>
        <w:t>: Interface with the Leap Motion Controller</w:t>
      </w:r>
    </w:p>
    <w:p w14:paraId="08A7F3FB" w14:textId="77777777" w:rsidR="00175A8C" w:rsidRPr="00216386" w:rsidRDefault="00175A8C" w:rsidP="00216386">
      <w:pPr>
        <w:spacing w:after="0"/>
        <w:ind w:left="113"/>
        <w:rPr>
          <w:u w:val="single"/>
        </w:rPr>
      </w:pPr>
      <w:r w:rsidRPr="00216386">
        <w:rPr>
          <w:u w:val="single"/>
        </w:rPr>
        <w:t>Past Work:</w:t>
      </w:r>
    </w:p>
    <w:p w14:paraId="2E479663" w14:textId="77777777" w:rsidR="00175A8C" w:rsidRPr="00216386" w:rsidRDefault="00175A8C" w:rsidP="00216386">
      <w:pPr>
        <w:spacing w:after="60"/>
        <w:ind w:left="113"/>
      </w:pPr>
      <w:r w:rsidRPr="00216386">
        <w:t>Leap Motion provides an SDK to talk to their controller over USB. Currently, we have figured out how to use the SDK to query vector information from the sensor and map those to the corresponding PWM signals using our conversion algorithm.</w:t>
      </w:r>
    </w:p>
    <w:p w14:paraId="0B612245" w14:textId="77777777" w:rsidR="00175A8C" w:rsidRPr="00216386" w:rsidRDefault="00175A8C" w:rsidP="00216386">
      <w:pPr>
        <w:spacing w:after="0"/>
        <w:ind w:left="113"/>
        <w:rPr>
          <w:u w:val="single"/>
        </w:rPr>
      </w:pPr>
      <w:r w:rsidRPr="00216386">
        <w:rPr>
          <w:u w:val="single"/>
        </w:rPr>
        <w:t>Future Work:</w:t>
      </w:r>
    </w:p>
    <w:p w14:paraId="6048E674" w14:textId="28B9B345" w:rsidR="00175A8C" w:rsidRPr="00216386" w:rsidRDefault="00175A8C" w:rsidP="00216386">
      <w:pPr>
        <w:spacing w:after="60"/>
        <w:ind w:left="113"/>
      </w:pPr>
      <w:r w:rsidRPr="00216386">
        <w:t>In the future, we may need to query more data from the senso</w:t>
      </w:r>
      <w:bookmarkStart w:id="0" w:name="_GoBack"/>
      <w:bookmarkEnd w:id="0"/>
      <w:r w:rsidRPr="00216386">
        <w:t>r if the requirements for the system changes. What that data will be is to be decided. We predict that this will be the case once we incorporate the closed-loop feedback system into our implementation.</w:t>
      </w:r>
    </w:p>
    <w:p w14:paraId="67BDD165" w14:textId="136A0C60" w:rsidR="00175A8C" w:rsidRPr="00175A8C" w:rsidRDefault="00175A8C" w:rsidP="00216386">
      <w:pPr>
        <w:spacing w:before="180" w:after="60"/>
        <w:rPr>
          <w:b/>
          <w:lang w:val="en-CA"/>
        </w:rPr>
      </w:pPr>
      <w:r>
        <w:rPr>
          <w:b/>
          <w:lang w:val="en-CA"/>
        </w:rPr>
        <w:t>Task 2</w:t>
      </w:r>
      <w:r w:rsidRPr="00175A8C">
        <w:rPr>
          <w:b/>
          <w:lang w:val="en-CA"/>
        </w:rPr>
        <w:t>: Communication to the microcontroller</w:t>
      </w:r>
    </w:p>
    <w:p w14:paraId="7817070D" w14:textId="77777777" w:rsidR="00175A8C" w:rsidRPr="00216386" w:rsidRDefault="00175A8C" w:rsidP="00216386">
      <w:pPr>
        <w:spacing w:after="0"/>
        <w:ind w:left="113"/>
        <w:rPr>
          <w:u w:val="single"/>
        </w:rPr>
      </w:pPr>
      <w:r w:rsidRPr="00216386">
        <w:rPr>
          <w:u w:val="single"/>
        </w:rPr>
        <w:t>Past Work:</w:t>
      </w:r>
    </w:p>
    <w:p w14:paraId="26766520" w14:textId="77777777" w:rsidR="00175A8C" w:rsidRPr="00216386" w:rsidRDefault="00175A8C" w:rsidP="00216386">
      <w:pPr>
        <w:spacing w:after="60"/>
        <w:ind w:left="113"/>
      </w:pPr>
      <w:r w:rsidRPr="00216386">
        <w:t>A socket interface communication link has been established to allow communication to the microcontroller over TCP. The PWM signals are sent over the said communication link to the microcontroller.</w:t>
      </w:r>
    </w:p>
    <w:p w14:paraId="27124994" w14:textId="77777777" w:rsidR="00175A8C" w:rsidRPr="00216386" w:rsidRDefault="00175A8C" w:rsidP="00216386">
      <w:pPr>
        <w:spacing w:after="0"/>
        <w:ind w:left="113"/>
        <w:rPr>
          <w:u w:val="single"/>
        </w:rPr>
      </w:pPr>
      <w:r w:rsidRPr="00216386">
        <w:rPr>
          <w:u w:val="single"/>
        </w:rPr>
        <w:t>Future Work:</w:t>
      </w:r>
    </w:p>
    <w:p w14:paraId="4B8A261D" w14:textId="471F3FED" w:rsidR="00175A8C" w:rsidRPr="00216386" w:rsidRDefault="00175A8C" w:rsidP="00216386">
      <w:pPr>
        <w:spacing w:after="60"/>
        <w:ind w:left="113"/>
      </w:pPr>
      <w:r w:rsidRPr="00216386">
        <w:t>A custom designed real-time protocol may have to be implemented over UDP if TCP fails to meet our delay requirements. The data format of the message must be laid out once we figure out what additional information must be sent after the closed-loop feedback system is implemented and integrated.</w:t>
      </w:r>
    </w:p>
    <w:p w14:paraId="0DE5010D" w14:textId="5A9C1C7F" w:rsidR="00175A8C" w:rsidRPr="00175A8C" w:rsidRDefault="00175A8C" w:rsidP="00216386">
      <w:pPr>
        <w:spacing w:before="180" w:after="60"/>
        <w:rPr>
          <w:b/>
          <w:lang w:val="en-CA"/>
        </w:rPr>
      </w:pPr>
      <w:r>
        <w:rPr>
          <w:b/>
          <w:lang w:val="en-CA"/>
        </w:rPr>
        <w:t>Task 3</w:t>
      </w:r>
      <w:r w:rsidRPr="00175A8C">
        <w:rPr>
          <w:b/>
          <w:lang w:val="en-CA"/>
        </w:rPr>
        <w:t>: Feedback System</w:t>
      </w:r>
      <w:r w:rsidR="00202494">
        <w:rPr>
          <w:b/>
          <w:lang w:val="en-CA"/>
        </w:rPr>
        <w:t xml:space="preserve"> GUI</w:t>
      </w:r>
    </w:p>
    <w:p w14:paraId="25661363" w14:textId="77777777" w:rsidR="00175A8C" w:rsidRPr="00216386" w:rsidRDefault="00175A8C" w:rsidP="00AD541F">
      <w:pPr>
        <w:spacing w:after="0"/>
        <w:ind w:left="113"/>
        <w:rPr>
          <w:u w:val="single"/>
        </w:rPr>
      </w:pPr>
      <w:r w:rsidRPr="00216386">
        <w:rPr>
          <w:u w:val="single"/>
        </w:rPr>
        <w:t>Past Work:</w:t>
      </w:r>
    </w:p>
    <w:p w14:paraId="58027143" w14:textId="5FC78D26" w:rsidR="00175A8C" w:rsidRPr="00216386" w:rsidRDefault="00175A8C" w:rsidP="00216386">
      <w:pPr>
        <w:spacing w:after="60"/>
        <w:ind w:left="113"/>
      </w:pPr>
      <w:r w:rsidRPr="00216386">
        <w:t xml:space="preserve">Design of the feedback system has been sketched out. Feedback will be received from the microcontroller through the socket interface and displayed onto a GUI for the user. The GUI will display a hand and </w:t>
      </w:r>
      <w:r w:rsidR="009A6843" w:rsidRPr="00216386">
        <w:t>colo</w:t>
      </w:r>
      <w:r w:rsidR="009A6843">
        <w:t>u</w:t>
      </w:r>
      <w:r w:rsidR="009A6843" w:rsidRPr="00216386">
        <w:t>red</w:t>
      </w:r>
      <w:r w:rsidRPr="00216386">
        <w:t xml:space="preserve"> fingertips based on the feedback from the pressure sensors. </w:t>
      </w:r>
    </w:p>
    <w:p w14:paraId="70C00F4C" w14:textId="77777777" w:rsidR="00175A8C" w:rsidRPr="00216386" w:rsidRDefault="00175A8C" w:rsidP="00AD541F">
      <w:pPr>
        <w:spacing w:after="0"/>
        <w:ind w:left="113"/>
        <w:rPr>
          <w:u w:val="single"/>
        </w:rPr>
      </w:pPr>
      <w:r w:rsidRPr="00216386">
        <w:rPr>
          <w:u w:val="single"/>
        </w:rPr>
        <w:t>Future Work:</w:t>
      </w:r>
    </w:p>
    <w:p w14:paraId="004A7F80" w14:textId="13A4A879" w:rsidR="00175A8C" w:rsidRPr="00216386" w:rsidRDefault="00175A8C" w:rsidP="00216386">
      <w:pPr>
        <w:spacing w:after="60"/>
        <w:ind w:left="113"/>
      </w:pPr>
      <w:r w:rsidRPr="00216386">
        <w:t>Implementation of the design must be done once the feedback system integrated into the project.</w:t>
      </w:r>
    </w:p>
    <w:p w14:paraId="7BA2C3AC" w14:textId="77777777" w:rsidR="00C22310" w:rsidRPr="006E1CA7" w:rsidRDefault="003B1877" w:rsidP="00C22310">
      <w:pPr>
        <w:pStyle w:val="Heading1"/>
        <w:rPr>
          <w:sz w:val="28"/>
        </w:rPr>
      </w:pPr>
      <w:r w:rsidRPr="006E1CA7">
        <w:rPr>
          <w:sz w:val="28"/>
        </w:rPr>
        <w:lastRenderedPageBreak/>
        <w:t>Tasks in the Queue</w:t>
      </w:r>
    </w:p>
    <w:p w14:paraId="2E398EDA" w14:textId="5B53A839" w:rsidR="00251312" w:rsidRPr="008E7600" w:rsidRDefault="00175A8C" w:rsidP="008E7600">
      <w:pPr>
        <w:spacing w:after="0"/>
        <w:rPr>
          <w:b/>
        </w:rPr>
      </w:pPr>
      <w:r w:rsidRPr="008E7600">
        <w:rPr>
          <w:b/>
        </w:rPr>
        <w:t>Playback of recorded motion</w:t>
      </w:r>
    </w:p>
    <w:p w14:paraId="5298C2B5" w14:textId="10F64F12" w:rsidR="000A6029" w:rsidRPr="008E7600" w:rsidRDefault="000A6029" w:rsidP="009A6843">
      <w:pPr>
        <w:spacing w:after="60"/>
        <w:ind w:left="113"/>
      </w:pPr>
      <w:r w:rsidRPr="008E7600">
        <w:t>The system allows the user</w:t>
      </w:r>
      <w:r w:rsidR="008D67FE" w:rsidRPr="008E7600">
        <w:t>s to record a set of their hand movements. The recording can be played back onto the hardware afterwards at any time.</w:t>
      </w:r>
    </w:p>
    <w:p w14:paraId="65E284CD" w14:textId="3E0DA2C9" w:rsidR="007F7C11" w:rsidRPr="008E7600" w:rsidRDefault="007F7C11" w:rsidP="008E7600">
      <w:pPr>
        <w:spacing w:before="120" w:after="0"/>
        <w:rPr>
          <w:b/>
        </w:rPr>
      </w:pPr>
      <w:r w:rsidRPr="008E7600">
        <w:rPr>
          <w:b/>
        </w:rPr>
        <w:t>Socket over Internet</w:t>
      </w:r>
    </w:p>
    <w:p w14:paraId="22696934" w14:textId="057ECB8A" w:rsidR="008D67FE" w:rsidRPr="008E7600" w:rsidRDefault="008D67FE" w:rsidP="009A6843">
      <w:pPr>
        <w:spacing w:after="60"/>
        <w:ind w:left="113"/>
      </w:pPr>
      <w:r w:rsidRPr="008E7600">
        <w:t>The local network socket will be replaced by the internet socket to allow the computer to communicate with the arm over the internet</w:t>
      </w:r>
      <w:r w:rsidR="00655470" w:rsidRPr="008E7600">
        <w:t xml:space="preserve"> [refer to task 2 under Minh Mai]</w:t>
      </w:r>
      <w:r w:rsidRPr="008E7600">
        <w:t xml:space="preserve">.  </w:t>
      </w:r>
    </w:p>
    <w:p w14:paraId="712A144A" w14:textId="5ABCF620" w:rsidR="00251312" w:rsidRPr="008E7600" w:rsidRDefault="00175A8C" w:rsidP="008E7600">
      <w:pPr>
        <w:spacing w:before="120" w:after="0"/>
        <w:rPr>
          <w:b/>
        </w:rPr>
      </w:pPr>
      <w:r w:rsidRPr="008E7600">
        <w:rPr>
          <w:b/>
        </w:rPr>
        <w:t>Custom Protocol</w:t>
      </w:r>
    </w:p>
    <w:p w14:paraId="40F5B9FF" w14:textId="52ABFE47" w:rsidR="008D67FE" w:rsidRPr="008E7600" w:rsidRDefault="008D67FE" w:rsidP="009A6843">
      <w:pPr>
        <w:spacing w:after="60"/>
        <w:ind w:left="113"/>
      </w:pPr>
      <w:r w:rsidRPr="008E7600">
        <w:t>The custom protocol built on top of UDP to reduce the network latency</w:t>
      </w:r>
      <w:r w:rsidR="00655470" w:rsidRPr="008E7600">
        <w:t xml:space="preserve"> [refer to task 2 under Brandon To]</w:t>
      </w:r>
      <w:r w:rsidRPr="008E7600">
        <w:t>.</w:t>
      </w:r>
    </w:p>
    <w:p w14:paraId="4F250851" w14:textId="0C61E3A4" w:rsidR="00175A8C" w:rsidRPr="008E7600" w:rsidRDefault="00175A8C" w:rsidP="008E7600">
      <w:pPr>
        <w:spacing w:before="120" w:after="0"/>
        <w:rPr>
          <w:b/>
        </w:rPr>
      </w:pPr>
      <w:r w:rsidRPr="008E7600">
        <w:rPr>
          <w:b/>
        </w:rPr>
        <w:t>Movement of entire arm along a single axis</w:t>
      </w:r>
    </w:p>
    <w:p w14:paraId="3A1791E1" w14:textId="3A3DCB8E" w:rsidR="008D67FE" w:rsidRPr="008E7600" w:rsidRDefault="008D67FE" w:rsidP="009A6843">
      <w:pPr>
        <w:spacing w:after="60"/>
        <w:ind w:left="113"/>
      </w:pPr>
      <w:r w:rsidRPr="008E7600">
        <w:t>The arm will be able to move freely in a single axis.</w:t>
      </w:r>
    </w:p>
    <w:p w14:paraId="76594594" w14:textId="77777777" w:rsidR="006E1CA7" w:rsidRDefault="006E1CA7" w:rsidP="008E7600">
      <w:pPr>
        <w:pStyle w:val="Heading1"/>
        <w:spacing w:before="240" w:after="120"/>
        <w:rPr>
          <w:sz w:val="28"/>
        </w:rPr>
      </w:pPr>
      <w:r w:rsidRPr="006E1CA7">
        <w:rPr>
          <w:sz w:val="28"/>
        </w:rPr>
        <w:t>Conclusion</w:t>
      </w:r>
    </w:p>
    <w:p w14:paraId="59CF31C8" w14:textId="48C6B24D" w:rsidR="006E1CA7" w:rsidRDefault="006E1CA7" w:rsidP="006E1CA7">
      <w:pPr>
        <w:spacing w:after="60"/>
      </w:pPr>
      <w:r>
        <w:t xml:space="preserve">Quantitatively our team has achieved about half of the listed tasks set out in the proposal. </w:t>
      </w:r>
      <w:r w:rsidR="00937763">
        <w:t xml:space="preserve">Currently we are ahead of schedule by 1 week accounting for the Christmas break. </w:t>
      </w:r>
      <w:r>
        <w:t>We</w:t>
      </w:r>
      <w:r w:rsidRPr="006E1CA7">
        <w:t xml:space="preserve"> </w:t>
      </w:r>
      <w:r>
        <w:t xml:space="preserve">have a line-of-sight with regards to completion of existing tasks and have a clear idea of what needs to be worked on in the coming weeks. In that respect the project is going well. </w:t>
      </w:r>
    </w:p>
    <w:p w14:paraId="7CB59899" w14:textId="77777777" w:rsidR="000B4909" w:rsidRDefault="006E1CA7" w:rsidP="000B4909">
      <w:pPr>
        <w:spacing w:after="60"/>
      </w:pPr>
      <w:r>
        <w:t xml:space="preserve">However as the project progressed the issue of design vs. implementation appeared. </w:t>
      </w:r>
      <w:r w:rsidR="00795E4F">
        <w:t>As brought up by Prof. Dansereau,</w:t>
      </w:r>
      <w:r>
        <w:t xml:space="preserve"> the amount of implementation work done far exceeded the amount of design work. As a fourth year project the design portion is critical. So going forward, new requirements or features may be incorporated into the system to </w:t>
      </w:r>
      <w:r w:rsidR="00795E4F">
        <w:t>expand the design component. This will require critical thinking into what can be incorporated and accomplished given the time and resource constraints.</w:t>
      </w:r>
      <w:r w:rsidR="000B4909">
        <w:t xml:space="preserve"> </w:t>
      </w:r>
    </w:p>
    <w:p w14:paraId="5DAC28B4" w14:textId="77777777" w:rsidR="006E1CA7" w:rsidRPr="006E1CA7" w:rsidRDefault="000B4909" w:rsidP="006E1CA7">
      <w:r>
        <w:t>We have full confidence the remaining tasks and incorporation of design components can be completed. In the upcoming weeks the foundations (or framework) of our project w</w:t>
      </w:r>
      <w:r w:rsidR="0080227D">
        <w:t xml:space="preserve">ill be solidified, allowing </w:t>
      </w:r>
      <w:r>
        <w:t>further improvements or features to be readily integrated into the system.</w:t>
      </w:r>
    </w:p>
    <w:p w14:paraId="30A27CCC" w14:textId="77777777" w:rsidR="006E1CA7" w:rsidRPr="00251312" w:rsidRDefault="006E1CA7" w:rsidP="00251312">
      <w:pPr>
        <w:spacing w:after="60"/>
        <w:rPr>
          <w:sz w:val="22"/>
          <w:szCs w:val="22"/>
        </w:rPr>
      </w:pPr>
    </w:p>
    <w:sectPr w:rsidR="006E1CA7" w:rsidRPr="00251312" w:rsidSect="00AD541F">
      <w:pgSz w:w="12240" w:h="15840" w:code="1"/>
      <w:pgMar w:top="1021" w:right="964" w:bottom="1021" w:left="9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8810C" w14:textId="77777777" w:rsidR="00B607F6" w:rsidRDefault="00B607F6">
      <w:pPr>
        <w:spacing w:after="0" w:line="240" w:lineRule="auto"/>
      </w:pPr>
      <w:r>
        <w:separator/>
      </w:r>
    </w:p>
  </w:endnote>
  <w:endnote w:type="continuationSeparator" w:id="0">
    <w:p w14:paraId="4C9D306F" w14:textId="77777777" w:rsidR="00B607F6" w:rsidRDefault="00B60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7D569" w14:textId="77777777" w:rsidR="00B607F6" w:rsidRDefault="00B607F6">
      <w:pPr>
        <w:spacing w:after="0" w:line="240" w:lineRule="auto"/>
      </w:pPr>
      <w:r>
        <w:separator/>
      </w:r>
    </w:p>
  </w:footnote>
  <w:footnote w:type="continuationSeparator" w:id="0">
    <w:p w14:paraId="0B9CCED7" w14:textId="77777777" w:rsidR="00B607F6" w:rsidRDefault="00B607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05C80"/>
    <w:multiLevelType w:val="multilevel"/>
    <w:tmpl w:val="E868724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19593131"/>
    <w:multiLevelType w:val="multilevel"/>
    <w:tmpl w:val="C9DC77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A78F3"/>
    <w:multiLevelType w:val="hybridMultilevel"/>
    <w:tmpl w:val="4D54FB22"/>
    <w:lvl w:ilvl="0" w:tplc="10090001">
      <w:start w:val="1"/>
      <w:numFmt w:val="bullet"/>
      <w:lvlText w:val=""/>
      <w:lvlJc w:val="left"/>
      <w:pPr>
        <w:ind w:left="947" w:hanging="360"/>
      </w:pPr>
      <w:rPr>
        <w:rFonts w:ascii="Symbol" w:hAnsi="Symbol" w:hint="default"/>
      </w:rPr>
    </w:lvl>
    <w:lvl w:ilvl="1" w:tplc="10090003" w:tentative="1">
      <w:start w:val="1"/>
      <w:numFmt w:val="bullet"/>
      <w:lvlText w:val="o"/>
      <w:lvlJc w:val="left"/>
      <w:pPr>
        <w:ind w:left="1667" w:hanging="360"/>
      </w:pPr>
      <w:rPr>
        <w:rFonts w:ascii="Courier New" w:hAnsi="Courier New" w:cs="Courier New" w:hint="default"/>
      </w:rPr>
    </w:lvl>
    <w:lvl w:ilvl="2" w:tplc="10090005" w:tentative="1">
      <w:start w:val="1"/>
      <w:numFmt w:val="bullet"/>
      <w:lvlText w:val=""/>
      <w:lvlJc w:val="left"/>
      <w:pPr>
        <w:ind w:left="2387" w:hanging="360"/>
      </w:pPr>
      <w:rPr>
        <w:rFonts w:ascii="Wingdings" w:hAnsi="Wingdings" w:hint="default"/>
      </w:rPr>
    </w:lvl>
    <w:lvl w:ilvl="3" w:tplc="10090001" w:tentative="1">
      <w:start w:val="1"/>
      <w:numFmt w:val="bullet"/>
      <w:lvlText w:val=""/>
      <w:lvlJc w:val="left"/>
      <w:pPr>
        <w:ind w:left="3107" w:hanging="360"/>
      </w:pPr>
      <w:rPr>
        <w:rFonts w:ascii="Symbol" w:hAnsi="Symbol" w:hint="default"/>
      </w:rPr>
    </w:lvl>
    <w:lvl w:ilvl="4" w:tplc="10090003" w:tentative="1">
      <w:start w:val="1"/>
      <w:numFmt w:val="bullet"/>
      <w:lvlText w:val="o"/>
      <w:lvlJc w:val="left"/>
      <w:pPr>
        <w:ind w:left="3827" w:hanging="360"/>
      </w:pPr>
      <w:rPr>
        <w:rFonts w:ascii="Courier New" w:hAnsi="Courier New" w:cs="Courier New" w:hint="default"/>
      </w:rPr>
    </w:lvl>
    <w:lvl w:ilvl="5" w:tplc="10090005" w:tentative="1">
      <w:start w:val="1"/>
      <w:numFmt w:val="bullet"/>
      <w:lvlText w:val=""/>
      <w:lvlJc w:val="left"/>
      <w:pPr>
        <w:ind w:left="4547" w:hanging="360"/>
      </w:pPr>
      <w:rPr>
        <w:rFonts w:ascii="Wingdings" w:hAnsi="Wingdings" w:hint="default"/>
      </w:rPr>
    </w:lvl>
    <w:lvl w:ilvl="6" w:tplc="10090001" w:tentative="1">
      <w:start w:val="1"/>
      <w:numFmt w:val="bullet"/>
      <w:lvlText w:val=""/>
      <w:lvlJc w:val="left"/>
      <w:pPr>
        <w:ind w:left="5267" w:hanging="360"/>
      </w:pPr>
      <w:rPr>
        <w:rFonts w:ascii="Symbol" w:hAnsi="Symbol" w:hint="default"/>
      </w:rPr>
    </w:lvl>
    <w:lvl w:ilvl="7" w:tplc="10090003" w:tentative="1">
      <w:start w:val="1"/>
      <w:numFmt w:val="bullet"/>
      <w:lvlText w:val="o"/>
      <w:lvlJc w:val="left"/>
      <w:pPr>
        <w:ind w:left="5987" w:hanging="360"/>
      </w:pPr>
      <w:rPr>
        <w:rFonts w:ascii="Courier New" w:hAnsi="Courier New" w:cs="Courier New" w:hint="default"/>
      </w:rPr>
    </w:lvl>
    <w:lvl w:ilvl="8" w:tplc="10090005" w:tentative="1">
      <w:start w:val="1"/>
      <w:numFmt w:val="bullet"/>
      <w:lvlText w:val=""/>
      <w:lvlJc w:val="left"/>
      <w:pPr>
        <w:ind w:left="6707" w:hanging="360"/>
      </w:pPr>
      <w:rPr>
        <w:rFonts w:ascii="Wingdings" w:hAnsi="Wingdings" w:hint="default"/>
      </w:rPr>
    </w:lvl>
  </w:abstractNum>
  <w:abstractNum w:abstractNumId="4">
    <w:nsid w:val="2C270520"/>
    <w:multiLevelType w:val="hybridMultilevel"/>
    <w:tmpl w:val="857C67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9559BA"/>
    <w:multiLevelType w:val="hybridMultilevel"/>
    <w:tmpl w:val="17EC2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52436B"/>
    <w:multiLevelType w:val="multilevel"/>
    <w:tmpl w:val="5CD0328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74E07"/>
    <w:multiLevelType w:val="hybridMultilevel"/>
    <w:tmpl w:val="DB943BC4"/>
    <w:lvl w:ilvl="0" w:tplc="A4BC3F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D06A75"/>
    <w:multiLevelType w:val="hybridMultilevel"/>
    <w:tmpl w:val="9BC676FA"/>
    <w:lvl w:ilvl="0" w:tplc="7316A1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EC4E5B"/>
    <w:multiLevelType w:val="hybridMultilevel"/>
    <w:tmpl w:val="673CCA3C"/>
    <w:lvl w:ilvl="0" w:tplc="1009000F">
      <w:start w:val="1"/>
      <w:numFmt w:val="decimal"/>
      <w:lvlText w:val="%1."/>
      <w:lvlJc w:val="left"/>
      <w:pPr>
        <w:ind w:left="947" w:hanging="360"/>
      </w:pPr>
    </w:lvl>
    <w:lvl w:ilvl="1" w:tplc="10090019" w:tentative="1">
      <w:start w:val="1"/>
      <w:numFmt w:val="lowerLetter"/>
      <w:lvlText w:val="%2."/>
      <w:lvlJc w:val="left"/>
      <w:pPr>
        <w:ind w:left="1667" w:hanging="360"/>
      </w:pPr>
    </w:lvl>
    <w:lvl w:ilvl="2" w:tplc="1009001B" w:tentative="1">
      <w:start w:val="1"/>
      <w:numFmt w:val="lowerRoman"/>
      <w:lvlText w:val="%3."/>
      <w:lvlJc w:val="right"/>
      <w:pPr>
        <w:ind w:left="2387" w:hanging="180"/>
      </w:pPr>
    </w:lvl>
    <w:lvl w:ilvl="3" w:tplc="1009000F" w:tentative="1">
      <w:start w:val="1"/>
      <w:numFmt w:val="decimal"/>
      <w:lvlText w:val="%4."/>
      <w:lvlJc w:val="left"/>
      <w:pPr>
        <w:ind w:left="3107" w:hanging="360"/>
      </w:pPr>
    </w:lvl>
    <w:lvl w:ilvl="4" w:tplc="10090019" w:tentative="1">
      <w:start w:val="1"/>
      <w:numFmt w:val="lowerLetter"/>
      <w:lvlText w:val="%5."/>
      <w:lvlJc w:val="left"/>
      <w:pPr>
        <w:ind w:left="3827" w:hanging="360"/>
      </w:pPr>
    </w:lvl>
    <w:lvl w:ilvl="5" w:tplc="1009001B" w:tentative="1">
      <w:start w:val="1"/>
      <w:numFmt w:val="lowerRoman"/>
      <w:lvlText w:val="%6."/>
      <w:lvlJc w:val="right"/>
      <w:pPr>
        <w:ind w:left="4547" w:hanging="180"/>
      </w:pPr>
    </w:lvl>
    <w:lvl w:ilvl="6" w:tplc="1009000F" w:tentative="1">
      <w:start w:val="1"/>
      <w:numFmt w:val="decimal"/>
      <w:lvlText w:val="%7."/>
      <w:lvlJc w:val="left"/>
      <w:pPr>
        <w:ind w:left="5267" w:hanging="360"/>
      </w:pPr>
    </w:lvl>
    <w:lvl w:ilvl="7" w:tplc="10090019" w:tentative="1">
      <w:start w:val="1"/>
      <w:numFmt w:val="lowerLetter"/>
      <w:lvlText w:val="%8."/>
      <w:lvlJc w:val="left"/>
      <w:pPr>
        <w:ind w:left="5987" w:hanging="360"/>
      </w:pPr>
    </w:lvl>
    <w:lvl w:ilvl="8" w:tplc="1009001B" w:tentative="1">
      <w:start w:val="1"/>
      <w:numFmt w:val="lowerRoman"/>
      <w:lvlText w:val="%9."/>
      <w:lvlJc w:val="right"/>
      <w:pPr>
        <w:ind w:left="6707" w:hanging="180"/>
      </w:pPr>
    </w:lvl>
  </w:abstractNum>
  <w:num w:numId="1">
    <w:abstractNumId w:val="8"/>
  </w:num>
  <w:num w:numId="2">
    <w:abstractNumId w:val="2"/>
  </w:num>
  <w:num w:numId="3">
    <w:abstractNumId w:val="5"/>
  </w:num>
  <w:num w:numId="4">
    <w:abstractNumId w:val="7"/>
  </w:num>
  <w:num w:numId="5">
    <w:abstractNumId w:val="0"/>
  </w:num>
  <w:num w:numId="6">
    <w:abstractNumId w:val="1"/>
  </w:num>
  <w:num w:numId="7">
    <w:abstractNumId w:val="9"/>
  </w:num>
  <w:num w:numId="8">
    <w:abstractNumId w:val="3"/>
  </w:num>
  <w:num w:numId="9">
    <w:abstractNumId w:val="11"/>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D4F"/>
    <w:rsid w:val="00075D4F"/>
    <w:rsid w:val="000915E7"/>
    <w:rsid w:val="000A6029"/>
    <w:rsid w:val="000B4909"/>
    <w:rsid w:val="000B5EF0"/>
    <w:rsid w:val="000F4848"/>
    <w:rsid w:val="00136041"/>
    <w:rsid w:val="00166D17"/>
    <w:rsid w:val="0017518B"/>
    <w:rsid w:val="0017547E"/>
    <w:rsid w:val="00175A8C"/>
    <w:rsid w:val="00185014"/>
    <w:rsid w:val="0019597D"/>
    <w:rsid w:val="001D2670"/>
    <w:rsid w:val="001F0F48"/>
    <w:rsid w:val="00202494"/>
    <w:rsid w:val="00203EE2"/>
    <w:rsid w:val="00216386"/>
    <w:rsid w:val="0024781F"/>
    <w:rsid w:val="00251312"/>
    <w:rsid w:val="002557F7"/>
    <w:rsid w:val="00283740"/>
    <w:rsid w:val="002A59D4"/>
    <w:rsid w:val="002D411E"/>
    <w:rsid w:val="0030146E"/>
    <w:rsid w:val="00370A70"/>
    <w:rsid w:val="003B1877"/>
    <w:rsid w:val="003B3F20"/>
    <w:rsid w:val="003F78E3"/>
    <w:rsid w:val="00406F91"/>
    <w:rsid w:val="00420D69"/>
    <w:rsid w:val="00430B61"/>
    <w:rsid w:val="004419AE"/>
    <w:rsid w:val="00444414"/>
    <w:rsid w:val="0048096E"/>
    <w:rsid w:val="004E14C2"/>
    <w:rsid w:val="005473BE"/>
    <w:rsid w:val="00557B37"/>
    <w:rsid w:val="005A6896"/>
    <w:rsid w:val="005D10ED"/>
    <w:rsid w:val="005E241B"/>
    <w:rsid w:val="00655470"/>
    <w:rsid w:val="00675DCB"/>
    <w:rsid w:val="006E1CA7"/>
    <w:rsid w:val="007073D9"/>
    <w:rsid w:val="00721E83"/>
    <w:rsid w:val="00737C33"/>
    <w:rsid w:val="007837AE"/>
    <w:rsid w:val="00794D98"/>
    <w:rsid w:val="00795E4F"/>
    <w:rsid w:val="007A2FD8"/>
    <w:rsid w:val="007F7C11"/>
    <w:rsid w:val="0080227D"/>
    <w:rsid w:val="008051CF"/>
    <w:rsid w:val="008C432C"/>
    <w:rsid w:val="008D67FE"/>
    <w:rsid w:val="008E7600"/>
    <w:rsid w:val="00905894"/>
    <w:rsid w:val="00912581"/>
    <w:rsid w:val="00937763"/>
    <w:rsid w:val="00976325"/>
    <w:rsid w:val="009A6843"/>
    <w:rsid w:val="009D1F4B"/>
    <w:rsid w:val="009E65BF"/>
    <w:rsid w:val="009F5E44"/>
    <w:rsid w:val="00A07D01"/>
    <w:rsid w:val="00A3661A"/>
    <w:rsid w:val="00A52D7C"/>
    <w:rsid w:val="00AD541F"/>
    <w:rsid w:val="00B607F6"/>
    <w:rsid w:val="00BD2D82"/>
    <w:rsid w:val="00BE6528"/>
    <w:rsid w:val="00C1785F"/>
    <w:rsid w:val="00C22310"/>
    <w:rsid w:val="00C64367"/>
    <w:rsid w:val="00CA0009"/>
    <w:rsid w:val="00CA796E"/>
    <w:rsid w:val="00CB3055"/>
    <w:rsid w:val="00CB5BBB"/>
    <w:rsid w:val="00CC36ED"/>
    <w:rsid w:val="00CC707C"/>
    <w:rsid w:val="00D76413"/>
    <w:rsid w:val="00DA54CF"/>
    <w:rsid w:val="00E353F7"/>
    <w:rsid w:val="00E63C7D"/>
    <w:rsid w:val="00F30079"/>
    <w:rsid w:val="00FA7667"/>
    <w:rsid w:val="00FC1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4093A4"/>
  <w15:chartTrackingRefBased/>
  <w15:docId w15:val="{6B3DAA12-E957-43F7-A267-54F2832D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A07D01"/>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Caption">
    <w:name w:val="caption"/>
    <w:basedOn w:val="Normal"/>
    <w:next w:val="Normal"/>
    <w:uiPriority w:val="35"/>
    <w:unhideWhenUsed/>
    <w:qFormat/>
    <w:rsid w:val="00075D4F"/>
    <w:pPr>
      <w:spacing w:after="200" w:line="240" w:lineRule="auto"/>
    </w:pPr>
    <w:rPr>
      <w:i/>
      <w:iCs/>
      <w:sz w:val="18"/>
      <w:szCs w:val="18"/>
    </w:rPr>
  </w:style>
  <w:style w:type="table" w:styleId="GridTable4-Accent5">
    <w:name w:val="Grid Table 4 Accent 5"/>
    <w:basedOn w:val="TableNormal"/>
    <w:uiPriority w:val="49"/>
    <w:rsid w:val="00C22310"/>
    <w:pPr>
      <w:spacing w:after="0" w:line="240" w:lineRule="auto"/>
    </w:pPr>
    <w:rPr>
      <w:rFonts w:eastAsiaTheme="minorHAnsi"/>
      <w:color w:val="auto"/>
      <w:sz w:val="22"/>
      <w:szCs w:val="22"/>
      <w:lang w:val="en-CA" w:eastAsia="en-US"/>
    </w:rPr>
    <w:tblPr>
      <w:tblStyleRowBandSize w:val="1"/>
      <w:tblStyleColBandSize w:val="1"/>
      <w:tblInd w:w="0" w:type="dxa"/>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insideV w:val="nil"/>
        </w:tcBorders>
        <w:shd w:val="clear" w:color="auto" w:fill="A3648B" w:themeFill="accent5"/>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paragraph" w:styleId="ListParagraph">
    <w:name w:val="List Paragraph"/>
    <w:basedOn w:val="Normal"/>
    <w:uiPriority w:val="34"/>
    <w:qFormat/>
    <w:rsid w:val="00675DCB"/>
    <w:pPr>
      <w:spacing w:after="160" w:line="259" w:lineRule="auto"/>
      <w:ind w:left="720"/>
      <w:contextualSpacing/>
    </w:pPr>
    <w:rPr>
      <w:rFonts w:eastAsiaTheme="minorHAnsi"/>
      <w:color w:val="auto"/>
      <w:sz w:val="22"/>
      <w:szCs w:val="22"/>
      <w:lang w:val="en-CA" w:eastAsia="en-US"/>
    </w:rPr>
  </w:style>
  <w:style w:type="character" w:customStyle="1" w:styleId="Heading5Char">
    <w:name w:val="Heading 5 Char"/>
    <w:basedOn w:val="DefaultParagraphFont"/>
    <w:link w:val="Heading5"/>
    <w:uiPriority w:val="9"/>
    <w:rsid w:val="00A07D01"/>
    <w:rPr>
      <w:rFonts w:asciiTheme="majorHAnsi" w:eastAsiaTheme="majorEastAsia" w:hAnsiTheme="majorHAnsi" w:cstheme="majorBidi"/>
      <w:color w:val="DF101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1414100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995179910">
      <w:bodyDiv w:val="1"/>
      <w:marLeft w:val="0"/>
      <w:marRight w:val="0"/>
      <w:marTop w:val="0"/>
      <w:marBottom w:val="0"/>
      <w:divBdr>
        <w:top w:val="none" w:sz="0" w:space="0" w:color="auto"/>
        <w:left w:val="none" w:sz="0" w:space="0" w:color="auto"/>
        <w:bottom w:val="none" w:sz="0" w:space="0" w:color="auto"/>
        <w:right w:val="none" w:sz="0" w:space="0" w:color="auto"/>
      </w:divBdr>
    </w:div>
    <w:div w:id="205580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zhou\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2015-10-02T00:00:00</PublishDate>
  <Abstract/>
  <CompanyAddress>Team Members:
Brandon To  100874049
Minh Mai      100845949
Yuzhou Liu   100853392</CompanyAddress>
  <CompanyPhone/>
  <CompanyFax/>
  <CompanyEmail>December 8 2015</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A605EBE-6995-4B79-B0A2-62FA0E2DC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129</TotalTime>
  <Pages>4</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Progress Report</vt:lpstr>
    </vt:vector>
  </TitlesOfParts>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Human Interface for Robotic Control</dc:subject>
  <dc:creator>Yuzhou Liu</dc:creator>
  <cp:keywords/>
  <dc:description/>
  <cp:lastModifiedBy>Yuzhou Liu</cp:lastModifiedBy>
  <cp:revision>34</cp:revision>
  <cp:lastPrinted>2015-12-07T22:10:00Z</cp:lastPrinted>
  <dcterms:created xsi:type="dcterms:W3CDTF">2015-12-07T15:53:00Z</dcterms:created>
  <dcterms:modified xsi:type="dcterms:W3CDTF">2015-12-08T01:34:00Z</dcterms:modified>
  <cp:contentStatus>Carleton University</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